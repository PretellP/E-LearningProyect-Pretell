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diagrams/data2.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layout2.xml" ContentType="application/vnd.openxmlformats-officedocument.drawingml.diagramLayout+xml"/>
  <Override PartName="/word/theme/theme1.xml" ContentType="application/vnd.openxmlformats-officedocument.theme+xml"/>
  <Override PartName="/word/diagrams/quickStyle2.xml" ContentType="application/vnd.openxmlformats-officedocument.drawingml.diagramStyle+xml"/>
  <Override PartName="/word/diagrams/drawing2.xml" ContentType="application/vnd.ms-office.drawingml.diagramDrawing+xml"/>
  <Override PartName="/word/diagrams/colors2.xml" ContentType="application/vnd.openxmlformats-officedocument.drawingml.diagramColor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F427" w14:textId="77777777" w:rsidR="00395F94" w:rsidRPr="00674241" w:rsidRDefault="00785016" w:rsidP="00C12D13">
      <w:pPr>
        <w:pStyle w:val="Encabezado"/>
        <w:tabs>
          <w:tab w:val="clear" w:pos="4252"/>
          <w:tab w:val="clear" w:pos="8504"/>
        </w:tabs>
        <w:jc w:val="left"/>
        <w:rPr>
          <w:rFonts w:ascii="TheSansCorrespondence" w:hAnsi="TheSansCorrespondence"/>
          <w:b/>
          <w:bCs/>
          <w:sz w:val="24"/>
          <w:szCs w:val="24"/>
        </w:rPr>
      </w:pPr>
      <w:r w:rsidRPr="00674241">
        <w:rPr>
          <w:rFonts w:ascii="Verdana" w:hAnsi="Verdana" w:cs="Arial"/>
          <w:noProof/>
          <w:color w:val="C45911"/>
          <w:sz w:val="24"/>
          <w:szCs w:val="24"/>
          <w:lang w:val="es-PE" w:eastAsia="es-PE"/>
        </w:rPr>
        <mc:AlternateContent>
          <mc:Choice Requires="wpg">
            <w:drawing>
              <wp:anchor distT="0" distB="0" distL="114300" distR="114300" simplePos="0" relativeHeight="251658240" behindDoc="1" locked="0" layoutInCell="1" allowOverlap="1" wp14:anchorId="08833266" wp14:editId="2C311E5D">
                <wp:simplePos x="0" y="0"/>
                <wp:positionH relativeFrom="page">
                  <wp:posOffset>-66040</wp:posOffset>
                </wp:positionH>
                <wp:positionV relativeFrom="page">
                  <wp:posOffset>-457200</wp:posOffset>
                </wp:positionV>
                <wp:extent cx="1565910" cy="10502900"/>
                <wp:effectExtent l="635" t="0" r="0" b="317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5910" cy="10502900"/>
                          <a:chOff x="0" y="0"/>
                          <a:chExt cx="2906" cy="16840"/>
                        </a:xfrm>
                      </wpg:grpSpPr>
                      <wpg:grpSp>
                        <wpg:cNvPr id="5" name="Group 5"/>
                        <wpg:cNvGrpSpPr>
                          <a:grpSpLocks/>
                        </wpg:cNvGrpSpPr>
                        <wpg:grpSpPr bwMode="auto">
                          <a:xfrm>
                            <a:off x="0" y="0"/>
                            <a:ext cx="2896" cy="16840"/>
                            <a:chOff x="0" y="0"/>
                            <a:chExt cx="2896" cy="16840"/>
                          </a:xfrm>
                        </wpg:grpSpPr>
                        <wps:wsp>
                          <wps:cNvPr id="6" name="Freeform 6"/>
                          <wps:cNvSpPr>
                            <a:spLocks/>
                          </wps:cNvSpPr>
                          <wps:spPr bwMode="auto">
                            <a:xfrm>
                              <a:off x="0" y="0"/>
                              <a:ext cx="2896" cy="16840"/>
                            </a:xfrm>
                            <a:custGeom>
                              <a:avLst/>
                              <a:gdLst>
                                <a:gd name="T0" fmla="*/ 0 w 2896"/>
                                <a:gd name="T1" fmla="*/ 16840 h 16840"/>
                                <a:gd name="T2" fmla="*/ 2896 w 2896"/>
                                <a:gd name="T3" fmla="*/ 16840 h 16840"/>
                                <a:gd name="T4" fmla="*/ 2896 w 2896"/>
                                <a:gd name="T5" fmla="*/ 0 h 16840"/>
                                <a:gd name="T6" fmla="*/ 0 w 2896"/>
                                <a:gd name="T7" fmla="*/ 0 h 16840"/>
                                <a:gd name="T8" fmla="*/ 0 w 2896"/>
                                <a:gd name="T9" fmla="*/ 16840 h 16840"/>
                              </a:gdLst>
                              <a:ahLst/>
                              <a:cxnLst>
                                <a:cxn ang="0">
                                  <a:pos x="T0" y="T1"/>
                                </a:cxn>
                                <a:cxn ang="0">
                                  <a:pos x="T2" y="T3"/>
                                </a:cxn>
                                <a:cxn ang="0">
                                  <a:pos x="T4" y="T5"/>
                                </a:cxn>
                                <a:cxn ang="0">
                                  <a:pos x="T6" y="T7"/>
                                </a:cxn>
                                <a:cxn ang="0">
                                  <a:pos x="T8" y="T9"/>
                                </a:cxn>
                              </a:cxnLst>
                              <a:rect l="0" t="0" r="r" b="b"/>
                              <a:pathLst>
                                <a:path w="2896" h="16840">
                                  <a:moveTo>
                                    <a:pt x="0" y="16840"/>
                                  </a:moveTo>
                                  <a:lnTo>
                                    <a:pt x="2896" y="16840"/>
                                  </a:lnTo>
                                  <a:lnTo>
                                    <a:pt x="2896" y="0"/>
                                  </a:lnTo>
                                  <a:lnTo>
                                    <a:pt x="0" y="0"/>
                                  </a:lnTo>
                                  <a:lnTo>
                                    <a:pt x="0" y="16840"/>
                                  </a:lnTo>
                                </a:path>
                              </a:pathLst>
                            </a:custGeom>
                            <a:solidFill>
                              <a:srgbClr val="0061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 y="1"/>
                              <a:ext cx="2896" cy="2379"/>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178DA731" id="Group 4" o:spid="_x0000_s1026" style="position:absolute;margin-left:-5.2pt;margin-top:-36pt;width:123.3pt;height:827pt;z-index:-251658240;mso-position-horizontal-relative:page;mso-position-vertical-relative:page" coordsize="2906,16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">
                <v:group id="Group 5" o:spid="_x0000_s1027" style="position:absolute;width:2896;height:16840" coordsize="2896,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28" style="position:absolute;width:2896;height:16840;visibility:visible;mso-wrap-style:square;v-text-anchor:top" coordsize="2896,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" path="m,16840r2896,l2896,,,,,16840e" fillcolor="#00619b" stroked="f">
                    <v:path arrowok="t" o:connecttype="custom" o:connectlocs="0,16840;2896,16840;2896,0;0,0;0,1684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1;top:1;width:2896;height:2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">
                    <v:imagedata r:id="rId9" o:title=""/>
                  </v:shape>
                </v:group>
                <w10:wrap anchorx="page" anchory="page"/>
              </v:group>
            </w:pict>
          </mc:Fallback>
        </mc:AlternateContent>
      </w:r>
      <w:r w:rsidRPr="00674241">
        <w:rPr>
          <w:rFonts w:ascii="TheSansCorrespondence" w:hAnsi="TheSansCorrespondence"/>
          <w:b/>
          <w:bCs/>
          <w:noProof/>
          <w:sz w:val="24"/>
          <w:szCs w:val="24"/>
          <w:lang w:val="es-PE" w:eastAsia="es-PE"/>
        </w:rPr>
        <mc:AlternateContent>
          <mc:Choice Requires="wpg">
            <w:drawing>
              <wp:anchor distT="0" distB="0" distL="114300" distR="114300" simplePos="0" relativeHeight="251657216" behindDoc="1" locked="0" layoutInCell="1" allowOverlap="1" wp14:anchorId="7366AF2C" wp14:editId="455B1F93">
                <wp:simplePos x="0" y="0"/>
                <wp:positionH relativeFrom="page">
                  <wp:posOffset>0</wp:posOffset>
                </wp:positionH>
                <wp:positionV relativeFrom="page">
                  <wp:posOffset>0</wp:posOffset>
                </wp:positionV>
                <wp:extent cx="1494155" cy="10693400"/>
                <wp:effectExtent l="0" t="0" r="1270" b="31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4155" cy="10693400"/>
                          <a:chOff x="0" y="0"/>
                          <a:chExt cx="2896" cy="16840"/>
                        </a:xfrm>
                      </wpg:grpSpPr>
                      <wps:wsp>
                        <wps:cNvPr id="3" name="Freeform 3"/>
                        <wps:cNvSpPr>
                          <a:spLocks/>
                        </wps:cNvSpPr>
                        <wps:spPr bwMode="auto">
                          <a:xfrm>
                            <a:off x="0" y="0"/>
                            <a:ext cx="2896" cy="16840"/>
                          </a:xfrm>
                          <a:custGeom>
                            <a:avLst/>
                            <a:gdLst>
                              <a:gd name="T0" fmla="*/ 0 w 2896"/>
                              <a:gd name="T1" fmla="*/ 16840 h 16840"/>
                              <a:gd name="T2" fmla="*/ 2896 w 2896"/>
                              <a:gd name="T3" fmla="*/ 16840 h 16840"/>
                              <a:gd name="T4" fmla="*/ 2896 w 2896"/>
                              <a:gd name="T5" fmla="*/ 0 h 16840"/>
                              <a:gd name="T6" fmla="*/ 0 w 2896"/>
                              <a:gd name="T7" fmla="*/ 0 h 16840"/>
                              <a:gd name="T8" fmla="*/ 0 w 2896"/>
                              <a:gd name="T9" fmla="*/ 16840 h 16840"/>
                            </a:gdLst>
                            <a:ahLst/>
                            <a:cxnLst>
                              <a:cxn ang="0">
                                <a:pos x="T0" y="T1"/>
                              </a:cxn>
                              <a:cxn ang="0">
                                <a:pos x="T2" y="T3"/>
                              </a:cxn>
                              <a:cxn ang="0">
                                <a:pos x="T4" y="T5"/>
                              </a:cxn>
                              <a:cxn ang="0">
                                <a:pos x="T6" y="T7"/>
                              </a:cxn>
                              <a:cxn ang="0">
                                <a:pos x="T8" y="T9"/>
                              </a:cxn>
                            </a:cxnLst>
                            <a:rect l="0" t="0" r="r" b="b"/>
                            <a:pathLst>
                              <a:path w="2896" h="16840">
                                <a:moveTo>
                                  <a:pt x="0" y="16840"/>
                                </a:moveTo>
                                <a:lnTo>
                                  <a:pt x="2896" y="16840"/>
                                </a:lnTo>
                                <a:lnTo>
                                  <a:pt x="2896" y="0"/>
                                </a:lnTo>
                                <a:lnTo>
                                  <a:pt x="0" y="0"/>
                                </a:lnTo>
                                <a:lnTo>
                                  <a:pt x="0" y="16840"/>
                                </a:lnTo>
                              </a:path>
                            </a:pathLst>
                          </a:custGeom>
                          <a:solidFill>
                            <a:srgbClr val="0061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65D0FE" id="Group 2" o:spid="_x0000_s1026" style="position:absolute;margin-left:0;margin-top:0;width:117.65pt;height:842pt;z-index:-251659264;mso-position-horizontal-relative:page;mso-position-vertical-relative:page" coordsize="2896,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">
                <v:shape id="Freeform 3" o:spid="_x0000_s1027" style="position:absolute;width:2896;height:16840;visibility:visible;mso-wrap-style:square;v-text-anchor:top" coordsize="2896,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" path="m,16840r2896,l2896,,,,,16840e" fillcolor="#00619b" stroked="f">
                  <v:path arrowok="t" o:connecttype="custom" o:connectlocs="0,16840;2896,16840;2896,0;0,0;0,16840" o:connectangles="0,0,0,0,0"/>
                </v:shape>
                <w10:wrap anchorx="page" anchory="page"/>
              </v:group>
            </w:pict>
          </mc:Fallback>
        </mc:AlternateContent>
      </w:r>
    </w:p>
    <w:p w14:paraId="0E7250B1" w14:textId="77777777" w:rsidR="00C31620" w:rsidRPr="00674241" w:rsidRDefault="00C31620" w:rsidP="00E91A6A">
      <w:pPr>
        <w:pStyle w:val="Encabezado"/>
        <w:tabs>
          <w:tab w:val="clear" w:pos="4252"/>
          <w:tab w:val="clear" w:pos="8504"/>
        </w:tabs>
        <w:jc w:val="center"/>
        <w:rPr>
          <w:rFonts w:ascii="TheSansCorrespondence" w:hAnsi="TheSansCorrespondence"/>
          <w:b/>
          <w:bCs/>
          <w:sz w:val="24"/>
          <w:szCs w:val="24"/>
        </w:rPr>
      </w:pPr>
    </w:p>
    <w:p w14:paraId="528E4594" w14:textId="77777777" w:rsidR="00395F94" w:rsidRPr="00674241" w:rsidRDefault="00395F94" w:rsidP="00395F94">
      <w:pPr>
        <w:pStyle w:val="Encabezado"/>
        <w:tabs>
          <w:tab w:val="clear" w:pos="4252"/>
          <w:tab w:val="clear" w:pos="8504"/>
        </w:tabs>
        <w:jc w:val="center"/>
        <w:rPr>
          <w:rFonts w:ascii="TheSansCorrespondence" w:hAnsi="TheSansCorrespondence"/>
          <w:b/>
          <w:bCs/>
          <w:sz w:val="24"/>
          <w:szCs w:val="24"/>
        </w:rPr>
      </w:pPr>
    </w:p>
    <w:p w14:paraId="37103035" w14:textId="77777777" w:rsidR="00395F94" w:rsidRPr="00674241" w:rsidRDefault="00395F94" w:rsidP="00395F94">
      <w:pPr>
        <w:pStyle w:val="Encabezado"/>
        <w:tabs>
          <w:tab w:val="clear" w:pos="4252"/>
          <w:tab w:val="clear" w:pos="8504"/>
        </w:tabs>
        <w:jc w:val="center"/>
        <w:rPr>
          <w:rFonts w:ascii="TheSansCorrespondence" w:hAnsi="TheSansCorrespondence"/>
          <w:b/>
          <w:bCs/>
          <w:sz w:val="24"/>
          <w:szCs w:val="24"/>
        </w:rPr>
      </w:pPr>
    </w:p>
    <w:p w14:paraId="03163B3F" w14:textId="77777777" w:rsidR="00395F94" w:rsidRPr="00674241" w:rsidRDefault="00395F94" w:rsidP="00395F94">
      <w:pPr>
        <w:pStyle w:val="Encabezado"/>
        <w:tabs>
          <w:tab w:val="clear" w:pos="4252"/>
          <w:tab w:val="clear" w:pos="8504"/>
        </w:tabs>
        <w:jc w:val="center"/>
        <w:rPr>
          <w:rFonts w:ascii="TheSansCorrespondence" w:hAnsi="TheSansCorrespondence"/>
          <w:b/>
          <w:bCs/>
          <w:sz w:val="24"/>
          <w:szCs w:val="24"/>
        </w:rPr>
      </w:pPr>
    </w:p>
    <w:p w14:paraId="06EB9923" w14:textId="71318BA6" w:rsidR="00CD700E" w:rsidRPr="008F5810" w:rsidRDefault="008F5810" w:rsidP="004843B2">
      <w:pPr>
        <w:pStyle w:val="Encabezado"/>
        <w:tabs>
          <w:tab w:val="clear" w:pos="4252"/>
          <w:tab w:val="clear" w:pos="8504"/>
        </w:tabs>
        <w:ind w:left="1440"/>
        <w:jc w:val="center"/>
        <w:rPr>
          <w:rFonts w:ascii="Verdana" w:hAnsi="Verdana" w:cs="Arial"/>
          <w:color w:val="C45911"/>
          <w:sz w:val="36"/>
          <w:szCs w:val="36"/>
        </w:rPr>
      </w:pPr>
      <w:r w:rsidRPr="008F5810">
        <w:rPr>
          <w:rFonts w:ascii="Verdana" w:hAnsi="Verdana" w:cs="Tahoma"/>
          <w:b/>
          <w:bCs/>
          <w:color w:val="2E74B5"/>
          <w:sz w:val="36"/>
          <w:szCs w:val="36"/>
        </w:rPr>
        <w:t>Gestión de Sistemas de Información</w:t>
      </w:r>
    </w:p>
    <w:p w14:paraId="175E7E81" w14:textId="77777777" w:rsidR="00721446" w:rsidRPr="00674241" w:rsidRDefault="00721446" w:rsidP="0055662A">
      <w:pPr>
        <w:pStyle w:val="Encabezado"/>
        <w:tabs>
          <w:tab w:val="clear" w:pos="4252"/>
          <w:tab w:val="clear" w:pos="8504"/>
        </w:tabs>
        <w:jc w:val="center"/>
        <w:rPr>
          <w:rFonts w:ascii="Verdana" w:hAnsi="Verdana" w:cs="Arial"/>
          <w:color w:val="C45911"/>
          <w:sz w:val="24"/>
          <w:szCs w:val="24"/>
        </w:rPr>
      </w:pPr>
    </w:p>
    <w:p w14:paraId="1F27DA78" w14:textId="77777777" w:rsidR="00721446" w:rsidRPr="00674241" w:rsidRDefault="00721446" w:rsidP="0055662A">
      <w:pPr>
        <w:pStyle w:val="Encabezado"/>
        <w:tabs>
          <w:tab w:val="clear" w:pos="4252"/>
          <w:tab w:val="clear" w:pos="8504"/>
        </w:tabs>
        <w:jc w:val="center"/>
        <w:rPr>
          <w:rFonts w:ascii="Verdana" w:hAnsi="Verdana" w:cs="Arial"/>
          <w:color w:val="C45911"/>
          <w:sz w:val="24"/>
          <w:szCs w:val="24"/>
        </w:rPr>
      </w:pPr>
    </w:p>
    <w:p w14:paraId="56F5005A" w14:textId="77777777" w:rsidR="00721446" w:rsidRPr="00674241" w:rsidRDefault="00721446" w:rsidP="0055662A">
      <w:pPr>
        <w:pStyle w:val="Encabezado"/>
        <w:tabs>
          <w:tab w:val="clear" w:pos="4252"/>
          <w:tab w:val="clear" w:pos="8504"/>
        </w:tabs>
        <w:jc w:val="center"/>
        <w:rPr>
          <w:rFonts w:ascii="Verdana" w:hAnsi="Verdana" w:cs="Arial"/>
          <w:color w:val="C45911"/>
          <w:sz w:val="24"/>
          <w:szCs w:val="24"/>
        </w:rPr>
      </w:pPr>
    </w:p>
    <w:p w14:paraId="101B5B38" w14:textId="344A3BCB" w:rsidR="00DF2D59" w:rsidRPr="00674241" w:rsidRDefault="004843B2" w:rsidP="00DF2D59">
      <w:pPr>
        <w:pStyle w:val="Encabezado"/>
        <w:tabs>
          <w:tab w:val="clear" w:pos="4252"/>
          <w:tab w:val="clear" w:pos="8504"/>
        </w:tabs>
        <w:jc w:val="center"/>
        <w:rPr>
          <w:rFonts w:ascii="Verdana" w:hAnsi="Verdana" w:cs="Arial"/>
          <w:i/>
          <w:sz w:val="24"/>
          <w:szCs w:val="24"/>
        </w:rPr>
      </w:pPr>
      <w:r w:rsidRPr="00674241">
        <w:rPr>
          <w:rFonts w:ascii="Verdana" w:hAnsi="Verdana" w:cs="Arial"/>
          <w:i/>
          <w:sz w:val="24"/>
          <w:szCs w:val="24"/>
        </w:rPr>
        <w:t xml:space="preserve">        </w:t>
      </w:r>
      <w:r w:rsidR="000239FB" w:rsidRPr="00674241">
        <w:rPr>
          <w:rFonts w:ascii="Verdana" w:hAnsi="Verdana" w:cs="Arial"/>
          <w:i/>
          <w:sz w:val="24"/>
          <w:szCs w:val="24"/>
        </w:rPr>
        <w:t>“</w:t>
      </w:r>
      <w:r w:rsidR="001B3DB7" w:rsidRPr="00674241">
        <w:rPr>
          <w:rFonts w:ascii="Tahoma" w:hAnsi="Tahoma" w:cs="Tahoma"/>
          <w:i/>
          <w:sz w:val="24"/>
          <w:szCs w:val="24"/>
        </w:rPr>
        <w:t>Nombre</w:t>
      </w:r>
      <w:r w:rsidR="00A27130" w:rsidRPr="00674241">
        <w:rPr>
          <w:rFonts w:ascii="Tahoma" w:hAnsi="Tahoma" w:cs="Tahoma"/>
          <w:i/>
          <w:sz w:val="24"/>
          <w:szCs w:val="24"/>
        </w:rPr>
        <w:t xml:space="preserve"> del Proyecto</w:t>
      </w:r>
      <w:r w:rsidR="000239FB" w:rsidRPr="00674241">
        <w:rPr>
          <w:rFonts w:ascii="Verdana" w:hAnsi="Verdana" w:cs="Arial"/>
          <w:i/>
          <w:sz w:val="24"/>
          <w:szCs w:val="24"/>
        </w:rPr>
        <w:t>”</w:t>
      </w:r>
    </w:p>
    <w:p w14:paraId="04873F53" w14:textId="77777777" w:rsidR="00AC4AEB" w:rsidRPr="00EE48A1" w:rsidRDefault="00AC4AEB" w:rsidP="00AC4AEB">
      <w:pPr>
        <w:pStyle w:val="Encabezado"/>
        <w:tabs>
          <w:tab w:val="clear" w:pos="4252"/>
          <w:tab w:val="clear" w:pos="8504"/>
        </w:tabs>
        <w:jc w:val="center"/>
        <w:rPr>
          <w:rFonts w:ascii="Verdana" w:hAnsi="Verdana" w:cs="Arial"/>
          <w:b/>
          <w:bCs/>
          <w:sz w:val="24"/>
          <w:szCs w:val="24"/>
        </w:rPr>
      </w:pPr>
    </w:p>
    <w:p w14:paraId="53950DAC" w14:textId="77777777" w:rsidR="00AC4AEB" w:rsidRPr="00674241" w:rsidRDefault="00AC4AEB" w:rsidP="00AC4AEB">
      <w:pPr>
        <w:pStyle w:val="Encabezado"/>
        <w:tabs>
          <w:tab w:val="clear" w:pos="4252"/>
          <w:tab w:val="clear" w:pos="8504"/>
        </w:tabs>
        <w:jc w:val="center"/>
        <w:rPr>
          <w:rFonts w:ascii="Verdana" w:hAnsi="Verdana" w:cs="Arial"/>
          <w:sz w:val="24"/>
          <w:szCs w:val="24"/>
        </w:rPr>
      </w:pPr>
    </w:p>
    <w:p w14:paraId="183A5402" w14:textId="77777777" w:rsidR="00AC4AEB" w:rsidRPr="00674241" w:rsidRDefault="00AC4AEB" w:rsidP="00AC4AEB">
      <w:pPr>
        <w:pStyle w:val="Encabezado"/>
        <w:tabs>
          <w:tab w:val="clear" w:pos="4252"/>
          <w:tab w:val="clear" w:pos="8504"/>
        </w:tabs>
        <w:jc w:val="center"/>
        <w:rPr>
          <w:rFonts w:ascii="Verdana" w:hAnsi="Verdana" w:cs="Arial"/>
          <w:sz w:val="24"/>
          <w:szCs w:val="24"/>
        </w:rPr>
      </w:pPr>
    </w:p>
    <w:p w14:paraId="1DFC97CF" w14:textId="77777777" w:rsidR="00AC4AEB" w:rsidRPr="00674241" w:rsidRDefault="00AC4AEB" w:rsidP="00AC4AEB">
      <w:pPr>
        <w:pStyle w:val="Encabezado"/>
        <w:tabs>
          <w:tab w:val="clear" w:pos="4252"/>
          <w:tab w:val="clear" w:pos="8504"/>
        </w:tabs>
        <w:jc w:val="center"/>
        <w:rPr>
          <w:rFonts w:ascii="Verdana" w:hAnsi="Verdana" w:cs="Arial"/>
          <w:sz w:val="24"/>
          <w:szCs w:val="24"/>
          <w:lang w:val="es-ES"/>
        </w:rPr>
      </w:pPr>
    </w:p>
    <w:p w14:paraId="7E5893D2" w14:textId="77777777" w:rsidR="00AC4AEB" w:rsidRPr="00674241" w:rsidRDefault="00AC4AEB" w:rsidP="00AC4AEB">
      <w:pPr>
        <w:pStyle w:val="Encabezado"/>
        <w:tabs>
          <w:tab w:val="clear" w:pos="4252"/>
          <w:tab w:val="clear" w:pos="8504"/>
        </w:tabs>
        <w:jc w:val="center"/>
        <w:rPr>
          <w:rFonts w:ascii="Verdana" w:hAnsi="Verdana" w:cs="Arial"/>
          <w:sz w:val="24"/>
          <w:szCs w:val="24"/>
          <w:lang w:val="es-ES"/>
        </w:rPr>
      </w:pPr>
    </w:p>
    <w:p w14:paraId="5B76E662" w14:textId="77777777" w:rsidR="00877D4B" w:rsidRPr="00674241" w:rsidRDefault="00877D4B" w:rsidP="00B245F7">
      <w:pPr>
        <w:pStyle w:val="Encabezado"/>
        <w:tabs>
          <w:tab w:val="clear" w:pos="4252"/>
          <w:tab w:val="clear" w:pos="8504"/>
        </w:tabs>
        <w:jc w:val="center"/>
        <w:rPr>
          <w:rFonts w:ascii="Verdana" w:hAnsi="Verdana" w:cs="Tahoma"/>
          <w:b/>
          <w:sz w:val="24"/>
          <w:szCs w:val="24"/>
          <w:lang w:val="es-ES"/>
        </w:rPr>
      </w:pPr>
    </w:p>
    <w:p w14:paraId="7B7128AC" w14:textId="4CAE14CE" w:rsidR="00B245F7" w:rsidRPr="00674241" w:rsidRDefault="004E105A" w:rsidP="00B245F7">
      <w:pPr>
        <w:pStyle w:val="Encabezado"/>
        <w:tabs>
          <w:tab w:val="clear" w:pos="4252"/>
          <w:tab w:val="clear" w:pos="8504"/>
        </w:tabs>
        <w:jc w:val="center"/>
        <w:rPr>
          <w:rFonts w:ascii="Verdana" w:hAnsi="Verdana" w:cs="Tahoma"/>
          <w:b/>
          <w:sz w:val="24"/>
          <w:szCs w:val="24"/>
        </w:rPr>
      </w:pPr>
      <w:r w:rsidRPr="00674241">
        <w:rPr>
          <w:rFonts w:ascii="Verdana" w:hAnsi="Verdana" w:cs="Tahoma"/>
          <w:b/>
          <w:sz w:val="24"/>
          <w:szCs w:val="24"/>
        </w:rPr>
        <w:t>202</w:t>
      </w:r>
      <w:r w:rsidR="009E3AB7">
        <w:rPr>
          <w:rFonts w:ascii="Verdana" w:hAnsi="Verdana" w:cs="Tahoma"/>
          <w:b/>
          <w:sz w:val="24"/>
          <w:szCs w:val="24"/>
        </w:rPr>
        <w:t>2</w:t>
      </w:r>
      <w:r w:rsidR="00B245F7" w:rsidRPr="00674241">
        <w:rPr>
          <w:rFonts w:ascii="Verdana" w:hAnsi="Verdana" w:cs="Tahoma"/>
          <w:b/>
          <w:sz w:val="24"/>
          <w:szCs w:val="24"/>
        </w:rPr>
        <w:t xml:space="preserve"> - </w:t>
      </w:r>
      <w:r w:rsidR="00721446" w:rsidRPr="00674241">
        <w:rPr>
          <w:rFonts w:ascii="Verdana" w:hAnsi="Verdana" w:cs="Tahoma"/>
          <w:b/>
          <w:sz w:val="24"/>
          <w:szCs w:val="24"/>
        </w:rPr>
        <w:t>I</w:t>
      </w:r>
    </w:p>
    <w:p w14:paraId="3F323DFA" w14:textId="40EEE552" w:rsidR="00AC4AEB" w:rsidRPr="00674241" w:rsidRDefault="00AC4AEB" w:rsidP="00AC4AEB">
      <w:pPr>
        <w:pStyle w:val="Encabezado"/>
        <w:tabs>
          <w:tab w:val="clear" w:pos="4252"/>
          <w:tab w:val="clear" w:pos="8504"/>
        </w:tabs>
        <w:jc w:val="center"/>
        <w:rPr>
          <w:rFonts w:ascii="Verdana" w:hAnsi="Verdana" w:cs="Tahoma"/>
          <w:b/>
          <w:sz w:val="24"/>
          <w:szCs w:val="24"/>
        </w:rPr>
      </w:pPr>
    </w:p>
    <w:p w14:paraId="27E04C76" w14:textId="62E22441" w:rsidR="00E7401E" w:rsidRPr="00674241" w:rsidRDefault="00E7401E" w:rsidP="00AC4AEB">
      <w:pPr>
        <w:pStyle w:val="Encabezado"/>
        <w:tabs>
          <w:tab w:val="clear" w:pos="4252"/>
          <w:tab w:val="clear" w:pos="8504"/>
        </w:tabs>
        <w:jc w:val="center"/>
        <w:rPr>
          <w:rFonts w:ascii="Verdana" w:hAnsi="Verdana" w:cs="Tahoma"/>
          <w:b/>
          <w:sz w:val="24"/>
          <w:szCs w:val="24"/>
        </w:rPr>
      </w:pPr>
    </w:p>
    <w:p w14:paraId="1895C634" w14:textId="340CE5D2" w:rsidR="00E7401E" w:rsidRPr="00674241" w:rsidRDefault="00E7401E" w:rsidP="00E7401E">
      <w:pPr>
        <w:pStyle w:val="Encabezado"/>
        <w:tabs>
          <w:tab w:val="clear" w:pos="4252"/>
          <w:tab w:val="clear" w:pos="8504"/>
        </w:tabs>
        <w:ind w:left="3969"/>
        <w:jc w:val="left"/>
        <w:rPr>
          <w:rFonts w:ascii="Verdana" w:hAnsi="Verdana" w:cs="Tahoma"/>
          <w:b/>
          <w:sz w:val="24"/>
          <w:szCs w:val="24"/>
        </w:rPr>
      </w:pPr>
      <w:r w:rsidRPr="00674241">
        <w:rPr>
          <w:rFonts w:ascii="Verdana" w:hAnsi="Verdana" w:cs="Tahoma"/>
          <w:b/>
          <w:sz w:val="24"/>
          <w:szCs w:val="24"/>
        </w:rPr>
        <w:t>Autores:</w:t>
      </w:r>
    </w:p>
    <w:p w14:paraId="6DD97903" w14:textId="4B044C1E" w:rsidR="00E7401E" w:rsidRPr="00674241" w:rsidRDefault="00E7401E" w:rsidP="00AC4AEB">
      <w:pPr>
        <w:pStyle w:val="Encabezado"/>
        <w:tabs>
          <w:tab w:val="clear" w:pos="4252"/>
          <w:tab w:val="clear" w:pos="8504"/>
        </w:tabs>
        <w:jc w:val="center"/>
        <w:rPr>
          <w:rFonts w:ascii="Verdana" w:hAnsi="Verdana" w:cs="Tahoma"/>
          <w:b/>
          <w:sz w:val="24"/>
          <w:szCs w:val="24"/>
        </w:rPr>
      </w:pPr>
    </w:p>
    <w:p w14:paraId="7EE9079E" w14:textId="41FADBC4" w:rsidR="00E7401E" w:rsidRPr="00674241" w:rsidRDefault="00E7401E">
      <w:pPr>
        <w:pStyle w:val="Encabezado"/>
        <w:numPr>
          <w:ilvl w:val="0"/>
          <w:numId w:val="3"/>
        </w:numPr>
        <w:tabs>
          <w:tab w:val="clear" w:pos="4252"/>
          <w:tab w:val="clear" w:pos="8504"/>
        </w:tabs>
        <w:ind w:left="4820"/>
        <w:rPr>
          <w:rFonts w:ascii="Verdana" w:hAnsi="Verdana" w:cs="Tahoma"/>
          <w:b/>
          <w:sz w:val="24"/>
          <w:szCs w:val="24"/>
        </w:rPr>
      </w:pPr>
      <w:r w:rsidRPr="00674241">
        <w:rPr>
          <w:rFonts w:ascii="Verdana" w:hAnsi="Verdana" w:cs="Tahoma"/>
          <w:b/>
          <w:sz w:val="24"/>
          <w:szCs w:val="24"/>
        </w:rPr>
        <w:t>______________</w:t>
      </w:r>
    </w:p>
    <w:p w14:paraId="4FCDD395" w14:textId="7B316D36" w:rsidR="00E7401E" w:rsidRPr="00674241" w:rsidRDefault="00E7401E">
      <w:pPr>
        <w:pStyle w:val="Encabezado"/>
        <w:numPr>
          <w:ilvl w:val="0"/>
          <w:numId w:val="3"/>
        </w:numPr>
        <w:tabs>
          <w:tab w:val="clear" w:pos="4252"/>
          <w:tab w:val="clear" w:pos="8504"/>
        </w:tabs>
        <w:ind w:left="4820"/>
        <w:rPr>
          <w:rFonts w:ascii="Verdana" w:hAnsi="Verdana" w:cs="Tahoma"/>
          <w:b/>
          <w:sz w:val="24"/>
          <w:szCs w:val="24"/>
        </w:rPr>
      </w:pPr>
      <w:r w:rsidRPr="00674241">
        <w:rPr>
          <w:rFonts w:ascii="Verdana" w:hAnsi="Verdana" w:cs="Tahoma"/>
          <w:b/>
          <w:sz w:val="24"/>
          <w:szCs w:val="24"/>
        </w:rPr>
        <w:t>______________</w:t>
      </w:r>
    </w:p>
    <w:p w14:paraId="32379FB3" w14:textId="4581C0E7" w:rsidR="00E7401E" w:rsidRPr="00674241" w:rsidRDefault="00E7401E">
      <w:pPr>
        <w:pStyle w:val="Encabezado"/>
        <w:numPr>
          <w:ilvl w:val="0"/>
          <w:numId w:val="3"/>
        </w:numPr>
        <w:tabs>
          <w:tab w:val="clear" w:pos="4252"/>
          <w:tab w:val="clear" w:pos="8504"/>
        </w:tabs>
        <w:ind w:left="4820"/>
        <w:rPr>
          <w:rFonts w:ascii="Verdana" w:hAnsi="Verdana" w:cs="Tahoma"/>
          <w:b/>
          <w:sz w:val="24"/>
          <w:szCs w:val="24"/>
        </w:rPr>
      </w:pPr>
      <w:r w:rsidRPr="00674241">
        <w:rPr>
          <w:rFonts w:ascii="Verdana" w:hAnsi="Verdana" w:cs="Tahoma"/>
          <w:b/>
          <w:sz w:val="24"/>
          <w:szCs w:val="24"/>
        </w:rPr>
        <w:t>______________</w:t>
      </w:r>
    </w:p>
    <w:p w14:paraId="1DD2470B" w14:textId="5A14678A" w:rsidR="00E7401E" w:rsidRPr="00674241" w:rsidRDefault="00E7401E">
      <w:pPr>
        <w:pStyle w:val="Encabezado"/>
        <w:numPr>
          <w:ilvl w:val="0"/>
          <w:numId w:val="3"/>
        </w:numPr>
        <w:tabs>
          <w:tab w:val="clear" w:pos="4252"/>
          <w:tab w:val="clear" w:pos="8504"/>
        </w:tabs>
        <w:ind w:left="4820"/>
        <w:rPr>
          <w:rFonts w:ascii="Verdana" w:hAnsi="Verdana" w:cs="Tahoma"/>
          <w:b/>
          <w:sz w:val="24"/>
          <w:szCs w:val="24"/>
        </w:rPr>
      </w:pPr>
      <w:r w:rsidRPr="00674241">
        <w:rPr>
          <w:rFonts w:ascii="Verdana" w:hAnsi="Verdana" w:cs="Tahoma"/>
          <w:b/>
          <w:sz w:val="24"/>
          <w:szCs w:val="24"/>
        </w:rPr>
        <w:t>______________</w:t>
      </w:r>
    </w:p>
    <w:p w14:paraId="05808474" w14:textId="77777777" w:rsidR="00721446" w:rsidRPr="00674241" w:rsidRDefault="00721446" w:rsidP="00AC4AEB">
      <w:pPr>
        <w:pStyle w:val="Encabezado"/>
        <w:tabs>
          <w:tab w:val="clear" w:pos="4252"/>
          <w:tab w:val="clear" w:pos="8504"/>
        </w:tabs>
        <w:jc w:val="center"/>
        <w:rPr>
          <w:rFonts w:ascii="Verdana" w:hAnsi="Verdana" w:cs="Tahoma"/>
          <w:b/>
          <w:sz w:val="24"/>
          <w:szCs w:val="24"/>
        </w:rPr>
      </w:pPr>
    </w:p>
    <w:p w14:paraId="2E660772" w14:textId="77777777" w:rsidR="00721446" w:rsidRPr="00674241" w:rsidRDefault="00721446" w:rsidP="00AC4AEB">
      <w:pPr>
        <w:pStyle w:val="Encabezado"/>
        <w:tabs>
          <w:tab w:val="clear" w:pos="4252"/>
          <w:tab w:val="clear" w:pos="8504"/>
        </w:tabs>
        <w:jc w:val="center"/>
        <w:rPr>
          <w:rFonts w:ascii="Verdana" w:hAnsi="Verdana" w:cs="Tahoma"/>
          <w:b/>
          <w:sz w:val="24"/>
          <w:szCs w:val="24"/>
        </w:rPr>
      </w:pPr>
    </w:p>
    <w:p w14:paraId="1B3867D3" w14:textId="77777777" w:rsidR="00721446" w:rsidRPr="00674241" w:rsidRDefault="00721446" w:rsidP="00AC4AEB">
      <w:pPr>
        <w:pStyle w:val="Encabezado"/>
        <w:tabs>
          <w:tab w:val="clear" w:pos="4252"/>
          <w:tab w:val="clear" w:pos="8504"/>
        </w:tabs>
        <w:jc w:val="center"/>
        <w:rPr>
          <w:rFonts w:ascii="Verdana" w:hAnsi="Verdana" w:cs="Tahoma"/>
          <w:b/>
          <w:sz w:val="24"/>
          <w:szCs w:val="24"/>
        </w:rPr>
      </w:pPr>
    </w:p>
    <w:p w14:paraId="075589EA" w14:textId="77777777" w:rsidR="002F6FDA" w:rsidRPr="00674241" w:rsidRDefault="002F6FDA" w:rsidP="009A4296">
      <w:pPr>
        <w:pStyle w:val="Encabezado"/>
        <w:tabs>
          <w:tab w:val="clear" w:pos="4252"/>
          <w:tab w:val="clear" w:pos="8504"/>
        </w:tabs>
        <w:ind w:left="720"/>
        <w:jc w:val="center"/>
        <w:rPr>
          <w:rFonts w:ascii="Times New Roman" w:hAnsi="Times New Roman"/>
          <w:sz w:val="24"/>
          <w:szCs w:val="24"/>
        </w:rPr>
      </w:pPr>
    </w:p>
    <w:p w14:paraId="77989612" w14:textId="77777777" w:rsidR="00047801" w:rsidRPr="00674241" w:rsidRDefault="00047801" w:rsidP="009A4296">
      <w:pPr>
        <w:pStyle w:val="Encabezado"/>
        <w:tabs>
          <w:tab w:val="clear" w:pos="4252"/>
          <w:tab w:val="clear" w:pos="8504"/>
        </w:tabs>
        <w:ind w:left="720"/>
        <w:jc w:val="center"/>
        <w:rPr>
          <w:rFonts w:cs="Arial"/>
          <w:sz w:val="24"/>
          <w:szCs w:val="24"/>
        </w:rPr>
      </w:pPr>
    </w:p>
    <w:p w14:paraId="33C215FE" w14:textId="77777777" w:rsidR="00833708" w:rsidRPr="00674241" w:rsidRDefault="00833708" w:rsidP="009A4296">
      <w:pPr>
        <w:pStyle w:val="Encabezado"/>
        <w:tabs>
          <w:tab w:val="clear" w:pos="4252"/>
          <w:tab w:val="clear" w:pos="8504"/>
        </w:tabs>
        <w:ind w:left="720"/>
        <w:rPr>
          <w:rFonts w:cs="Arial"/>
          <w:sz w:val="24"/>
          <w:szCs w:val="24"/>
        </w:rPr>
      </w:pPr>
    </w:p>
    <w:p w14:paraId="66C79AB4" w14:textId="520A89EE" w:rsidR="001C5399" w:rsidRPr="00763938" w:rsidRDefault="00833708" w:rsidP="00763938">
      <w:pPr>
        <w:pStyle w:val="Ttulo"/>
        <w:ind w:left="720"/>
        <w:rPr>
          <w:rFonts w:ascii="Tahoma" w:hAnsi="Tahoma" w:cs="Tahoma"/>
          <w:sz w:val="24"/>
        </w:rPr>
      </w:pPr>
      <w:r w:rsidRPr="00674241">
        <w:rPr>
          <w:sz w:val="24"/>
        </w:rPr>
        <w:br w:type="page"/>
      </w:r>
    </w:p>
    <w:p w14:paraId="1698CE06" w14:textId="77777777" w:rsidR="00EE48A1" w:rsidRDefault="00EE48A1" w:rsidP="00EE48A1">
      <w:pPr>
        <w:spacing w:line="240" w:lineRule="auto"/>
        <w:jc w:val="center"/>
        <w:rPr>
          <w:b/>
          <w:bCs/>
          <w:caps/>
          <w:sz w:val="24"/>
          <w:szCs w:val="24"/>
        </w:rPr>
      </w:pPr>
      <w:r>
        <w:rPr>
          <w:b/>
          <w:bCs/>
          <w:caps/>
          <w:sz w:val="24"/>
          <w:szCs w:val="24"/>
        </w:rPr>
        <w:lastRenderedPageBreak/>
        <w:t>INDICE</w:t>
      </w:r>
    </w:p>
    <w:p w14:paraId="1F14B024" w14:textId="77777777" w:rsidR="009E3AB7" w:rsidRDefault="009E3AB7" w:rsidP="00EE48A1">
      <w:pPr>
        <w:spacing w:line="240" w:lineRule="auto"/>
        <w:jc w:val="center"/>
        <w:rPr>
          <w:b/>
          <w:bCs/>
          <w:caps/>
          <w:sz w:val="24"/>
          <w:szCs w:val="24"/>
        </w:rPr>
      </w:pPr>
    </w:p>
    <w:p w14:paraId="1707CA05" w14:textId="4D610BF6" w:rsidR="000239FB" w:rsidRPr="00674241" w:rsidRDefault="000239FB" w:rsidP="00EE48A1">
      <w:pPr>
        <w:spacing w:line="240" w:lineRule="auto"/>
        <w:jc w:val="center"/>
        <w:rPr>
          <w:b/>
          <w:bCs/>
          <w:caps/>
          <w:sz w:val="24"/>
          <w:szCs w:val="24"/>
        </w:rPr>
      </w:pPr>
      <w:r w:rsidRPr="00674241">
        <w:rPr>
          <w:b/>
          <w:bCs/>
          <w:caps/>
          <w:sz w:val="24"/>
          <w:szCs w:val="24"/>
        </w:rPr>
        <w:br w:type="page"/>
      </w:r>
    </w:p>
    <w:p w14:paraId="3B806CE0" w14:textId="77777777" w:rsidR="00DB1EBC" w:rsidRPr="00674241" w:rsidRDefault="00DB1EBC">
      <w:pPr>
        <w:rPr>
          <w:sz w:val="24"/>
          <w:szCs w:val="24"/>
        </w:rPr>
      </w:pPr>
    </w:p>
    <w:p w14:paraId="67A36263" w14:textId="53D7630F" w:rsidR="00DB6492" w:rsidRPr="00674241" w:rsidRDefault="00666140" w:rsidP="00666140">
      <w:pPr>
        <w:pStyle w:val="Ttulo1"/>
        <w:numPr>
          <w:ilvl w:val="0"/>
          <w:numId w:val="0"/>
        </w:numPr>
        <w:shd w:val="clear" w:color="auto" w:fill="auto"/>
        <w:spacing w:line="240" w:lineRule="auto"/>
        <w:jc w:val="center"/>
        <w:rPr>
          <w:sz w:val="24"/>
          <w:szCs w:val="24"/>
        </w:rPr>
      </w:pPr>
      <w:bookmarkStart w:id="0" w:name="_Toc452813577"/>
      <w:bookmarkStart w:id="1" w:name="_Toc436203377"/>
      <w:r w:rsidRPr="00674241">
        <w:rPr>
          <w:rFonts w:ascii="Tahoma" w:hAnsi="Tahoma" w:cs="Tahoma"/>
          <w:bCs/>
          <w:sz w:val="24"/>
          <w:szCs w:val="24"/>
        </w:rPr>
        <w:t>INTRODUCCIÓN</w:t>
      </w:r>
    </w:p>
    <w:p w14:paraId="090029C4" w14:textId="13838E3B" w:rsidR="00666140" w:rsidRPr="00674241" w:rsidRDefault="00666140" w:rsidP="00666140">
      <w:pPr>
        <w:rPr>
          <w:sz w:val="24"/>
          <w:szCs w:val="24"/>
        </w:rPr>
      </w:pPr>
    </w:p>
    <w:p w14:paraId="4557F3B8" w14:textId="5FC082F6" w:rsidR="002441BD" w:rsidRPr="00674241" w:rsidRDefault="002441BD" w:rsidP="002441BD">
      <w:pPr>
        <w:pStyle w:val="Textoindependiente2"/>
        <w:ind w:left="180"/>
        <w:jc w:val="both"/>
        <w:rPr>
          <w:rFonts w:cs="Arial"/>
          <w:sz w:val="24"/>
          <w:szCs w:val="24"/>
        </w:rPr>
      </w:pPr>
      <w:r w:rsidRPr="00674241">
        <w:rPr>
          <w:rFonts w:cs="Arial"/>
          <w:i/>
          <w:iCs/>
          <w:sz w:val="24"/>
          <w:szCs w:val="24"/>
        </w:rPr>
        <w:t>La introducción es la presentación clara, breve y precisa del informe, no debe incluir resultados ni conclusiones. Es importante considerar la razón que motivo la elección del Proyecto Académico. La importancia del desarrollo de los Sistemas de Información WEB en el desarrollo de las Empresa.</w:t>
      </w:r>
    </w:p>
    <w:p w14:paraId="38F41F1D" w14:textId="085A5F6D" w:rsidR="00666140" w:rsidRPr="00674241" w:rsidRDefault="00666140">
      <w:pPr>
        <w:spacing w:line="240" w:lineRule="auto"/>
        <w:jc w:val="left"/>
        <w:rPr>
          <w:sz w:val="24"/>
          <w:szCs w:val="24"/>
        </w:rPr>
      </w:pPr>
      <w:r w:rsidRPr="00674241">
        <w:rPr>
          <w:sz w:val="24"/>
          <w:szCs w:val="24"/>
        </w:rPr>
        <w:br w:type="page"/>
      </w:r>
    </w:p>
    <w:p w14:paraId="6F9A7BFD" w14:textId="05BCE5B5" w:rsidR="000239FB" w:rsidRPr="00674241" w:rsidRDefault="000239FB" w:rsidP="00971B0E">
      <w:pPr>
        <w:pStyle w:val="Ttulo1"/>
        <w:shd w:val="clear" w:color="auto" w:fill="auto"/>
        <w:tabs>
          <w:tab w:val="clear" w:pos="432"/>
          <w:tab w:val="num" w:pos="151"/>
        </w:tabs>
        <w:spacing w:line="240" w:lineRule="auto"/>
        <w:ind w:left="431" w:hanging="431"/>
        <w:rPr>
          <w:rFonts w:ascii="Tahoma" w:hAnsi="Tahoma" w:cs="Tahoma"/>
          <w:bCs/>
          <w:sz w:val="24"/>
          <w:szCs w:val="24"/>
        </w:rPr>
      </w:pPr>
      <w:bookmarkStart w:id="2" w:name="_Toc199424690"/>
      <w:r w:rsidRPr="00674241">
        <w:rPr>
          <w:rFonts w:ascii="Tahoma" w:hAnsi="Tahoma" w:cs="Tahoma"/>
          <w:bCs/>
          <w:sz w:val="24"/>
          <w:szCs w:val="24"/>
        </w:rPr>
        <w:lastRenderedPageBreak/>
        <w:t>DESCRIPCIÓN DE LA EMPRESA</w:t>
      </w:r>
    </w:p>
    <w:p w14:paraId="4AD1D6F7" w14:textId="1C03D42B" w:rsidR="002441BD" w:rsidRPr="00F00299" w:rsidRDefault="002441BD" w:rsidP="00F00299">
      <w:pPr>
        <w:pStyle w:val="Ttulo2"/>
        <w:tabs>
          <w:tab w:val="left" w:pos="993"/>
        </w:tabs>
        <w:ind w:left="467" w:hanging="36"/>
        <w:rPr>
          <w:rFonts w:cs="Arial"/>
          <w:bCs/>
          <w:sz w:val="24"/>
          <w:szCs w:val="24"/>
        </w:rPr>
      </w:pPr>
      <w:r w:rsidRPr="00F00299">
        <w:rPr>
          <w:rFonts w:ascii="Tahoma" w:hAnsi="Tahoma" w:cs="Tahoma"/>
          <w:bCs/>
          <w:sz w:val="24"/>
          <w:szCs w:val="24"/>
        </w:rPr>
        <w:t>Breve</w:t>
      </w:r>
      <w:r w:rsidRPr="00F00299">
        <w:rPr>
          <w:rFonts w:cs="Arial"/>
          <w:bCs/>
          <w:sz w:val="24"/>
          <w:szCs w:val="24"/>
        </w:rPr>
        <w:t xml:space="preserve"> descripción general de la Empresa</w:t>
      </w:r>
    </w:p>
    <w:p w14:paraId="6F30AF33" w14:textId="3E89F30C" w:rsidR="002441BD" w:rsidRPr="00674241" w:rsidRDefault="002441BD" w:rsidP="002441BD">
      <w:pPr>
        <w:pStyle w:val="Textoindependiente2"/>
        <w:ind w:left="720"/>
        <w:jc w:val="both"/>
        <w:rPr>
          <w:rFonts w:cs="Arial"/>
          <w:i/>
          <w:iCs/>
          <w:sz w:val="24"/>
          <w:szCs w:val="24"/>
        </w:rPr>
      </w:pPr>
      <w:r w:rsidRPr="00674241">
        <w:rPr>
          <w:rFonts w:cs="Arial"/>
          <w:i/>
          <w:iCs/>
          <w:sz w:val="24"/>
          <w:szCs w:val="24"/>
        </w:rPr>
        <w:t>Incluir en este punto una referencia histórica sobre la fundación de la Empresa, perspectivas de crecimiento, visión, misión, etc. Identifica</w:t>
      </w:r>
      <w:r w:rsidRPr="00674241">
        <w:rPr>
          <w:rFonts w:cs="Arial"/>
          <w:i/>
          <w:iCs/>
          <w:sz w:val="24"/>
          <w:szCs w:val="24"/>
        </w:rPr>
        <w:tab/>
        <w:t>el rubro, servicio y/o producto como también a qué clie</w:t>
      </w:r>
      <w:r w:rsidR="00647271" w:rsidRPr="00674241">
        <w:rPr>
          <w:rFonts w:cs="Arial"/>
          <w:i/>
          <w:iCs/>
          <w:sz w:val="24"/>
          <w:szCs w:val="24"/>
        </w:rPr>
        <w:t xml:space="preserve">ntes se dirige el servicio y/o producto. </w:t>
      </w:r>
      <w:r w:rsidRPr="00674241">
        <w:rPr>
          <w:rFonts w:cs="Arial"/>
          <w:i/>
          <w:iCs/>
          <w:sz w:val="24"/>
          <w:szCs w:val="24"/>
        </w:rPr>
        <w:t>Incluir fotos de la Empresa.</w:t>
      </w:r>
    </w:p>
    <w:p w14:paraId="39BE1FD4" w14:textId="4E974376" w:rsidR="002441BD" w:rsidRPr="008A3B04" w:rsidRDefault="002441BD" w:rsidP="00F00299">
      <w:pPr>
        <w:pStyle w:val="Ttulo2"/>
        <w:tabs>
          <w:tab w:val="left" w:pos="993"/>
        </w:tabs>
        <w:ind w:left="467" w:hanging="36"/>
        <w:rPr>
          <w:rFonts w:ascii="Tahoma" w:hAnsi="Tahoma" w:cs="Tahoma"/>
          <w:bCs/>
          <w:sz w:val="24"/>
          <w:szCs w:val="24"/>
        </w:rPr>
      </w:pPr>
      <w:r w:rsidRPr="00F00299">
        <w:rPr>
          <w:rFonts w:ascii="Tahoma" w:hAnsi="Tahoma" w:cs="Tahoma"/>
          <w:bCs/>
          <w:sz w:val="24"/>
          <w:szCs w:val="24"/>
        </w:rPr>
        <w:t>Organización</w:t>
      </w:r>
      <w:r w:rsidRPr="00F00299">
        <w:rPr>
          <w:rFonts w:cs="Arial"/>
          <w:bCs/>
          <w:sz w:val="24"/>
          <w:szCs w:val="24"/>
        </w:rPr>
        <w:t xml:space="preserve"> </w:t>
      </w:r>
      <w:r w:rsidRPr="008A3B04">
        <w:rPr>
          <w:rFonts w:ascii="Tahoma" w:hAnsi="Tahoma" w:cs="Tahoma"/>
          <w:bCs/>
          <w:sz w:val="24"/>
          <w:szCs w:val="24"/>
        </w:rPr>
        <w:t>de la Empresa</w:t>
      </w:r>
    </w:p>
    <w:p w14:paraId="4DD7DBDC" w14:textId="5DA4C1F5" w:rsidR="002441BD" w:rsidRPr="00674241" w:rsidRDefault="002441BD" w:rsidP="002441BD">
      <w:pPr>
        <w:pStyle w:val="Textoindependiente2"/>
        <w:ind w:left="720"/>
        <w:jc w:val="both"/>
        <w:rPr>
          <w:rFonts w:cs="Arial"/>
          <w:i/>
          <w:iCs/>
          <w:sz w:val="24"/>
          <w:szCs w:val="24"/>
        </w:rPr>
      </w:pPr>
      <w:r w:rsidRPr="00674241">
        <w:rPr>
          <w:rFonts w:cs="Arial"/>
          <w:i/>
          <w:iCs/>
          <w:sz w:val="24"/>
          <w:szCs w:val="24"/>
        </w:rPr>
        <w:t>Hacer referencia a la forma como está organizada la empresa para que pueda cumplir con sus funciones. Presentar el organigrama de la Empresa.</w:t>
      </w:r>
    </w:p>
    <w:p w14:paraId="6D1A6A93" w14:textId="07F54841" w:rsidR="002441BD" w:rsidRPr="00F00299" w:rsidRDefault="002441BD" w:rsidP="00F00299">
      <w:pPr>
        <w:pStyle w:val="Ttulo2"/>
        <w:tabs>
          <w:tab w:val="left" w:pos="993"/>
        </w:tabs>
        <w:ind w:left="467" w:hanging="36"/>
        <w:rPr>
          <w:rFonts w:cs="Arial"/>
          <w:bCs/>
          <w:sz w:val="24"/>
          <w:szCs w:val="24"/>
        </w:rPr>
      </w:pPr>
      <w:r w:rsidRPr="00F00299">
        <w:rPr>
          <w:rFonts w:ascii="Tahoma" w:hAnsi="Tahoma" w:cs="Tahoma"/>
          <w:bCs/>
          <w:sz w:val="24"/>
          <w:szCs w:val="24"/>
        </w:rPr>
        <w:t>Pro</w:t>
      </w:r>
      <w:r w:rsidRPr="00F00299">
        <w:rPr>
          <w:rFonts w:cs="Arial"/>
          <w:bCs/>
          <w:sz w:val="24"/>
          <w:szCs w:val="24"/>
        </w:rPr>
        <w:t xml:space="preserve">cesos </w:t>
      </w:r>
      <w:r w:rsidRPr="008A3B04">
        <w:rPr>
          <w:rFonts w:ascii="Tahoma" w:hAnsi="Tahoma" w:cs="Tahoma"/>
          <w:bCs/>
          <w:sz w:val="24"/>
          <w:szCs w:val="24"/>
        </w:rPr>
        <w:t>principales del negocio</w:t>
      </w:r>
    </w:p>
    <w:p w14:paraId="2F18DC17" w14:textId="08AD17E6" w:rsidR="00647271" w:rsidRPr="00674241" w:rsidRDefault="002441BD" w:rsidP="002441BD">
      <w:pPr>
        <w:pStyle w:val="Textoindependiente2"/>
        <w:ind w:left="720"/>
        <w:jc w:val="both"/>
        <w:rPr>
          <w:rFonts w:cs="Arial"/>
          <w:i/>
          <w:iCs/>
          <w:sz w:val="24"/>
          <w:szCs w:val="24"/>
        </w:rPr>
      </w:pPr>
      <w:r w:rsidRPr="00674241">
        <w:rPr>
          <w:rFonts w:cs="Arial"/>
          <w:i/>
          <w:iCs/>
          <w:sz w:val="24"/>
          <w:szCs w:val="24"/>
        </w:rPr>
        <w:t>Describir los procesos principales del negocio identificando</w:t>
      </w:r>
      <w:r w:rsidR="00647271" w:rsidRPr="00674241">
        <w:rPr>
          <w:rFonts w:cs="Arial"/>
          <w:i/>
          <w:iCs/>
          <w:sz w:val="24"/>
          <w:szCs w:val="24"/>
        </w:rPr>
        <w:t xml:space="preserve"> cada proceso y </w:t>
      </w:r>
      <w:r w:rsidR="00674241" w:rsidRPr="00674241">
        <w:rPr>
          <w:rFonts w:cs="Arial"/>
          <w:i/>
          <w:iCs/>
          <w:sz w:val="24"/>
          <w:szCs w:val="24"/>
        </w:rPr>
        <w:t>la conexión</w:t>
      </w:r>
      <w:r w:rsidR="00647271" w:rsidRPr="00674241">
        <w:rPr>
          <w:rFonts w:cs="Arial"/>
          <w:i/>
          <w:iCs/>
          <w:sz w:val="24"/>
          <w:szCs w:val="24"/>
        </w:rPr>
        <w:t xml:space="preserve"> </w:t>
      </w:r>
      <w:r w:rsidR="00674241" w:rsidRPr="00674241">
        <w:rPr>
          <w:rFonts w:cs="Arial"/>
          <w:i/>
          <w:iCs/>
          <w:sz w:val="24"/>
          <w:szCs w:val="24"/>
        </w:rPr>
        <w:t xml:space="preserve">entre los </w:t>
      </w:r>
      <w:r w:rsidR="00647271" w:rsidRPr="00674241">
        <w:rPr>
          <w:rFonts w:cs="Arial"/>
          <w:i/>
          <w:iCs/>
          <w:sz w:val="24"/>
          <w:szCs w:val="24"/>
        </w:rPr>
        <w:t>procesos.</w:t>
      </w:r>
    </w:p>
    <w:p w14:paraId="29544195" w14:textId="7C4F78AB" w:rsidR="00C97EB8" w:rsidRPr="00C97EB8" w:rsidRDefault="00F00299" w:rsidP="00C97EB8">
      <w:pPr>
        <w:pStyle w:val="Ttulo3"/>
        <w:tabs>
          <w:tab w:val="clear" w:pos="720"/>
          <w:tab w:val="num" w:pos="1276"/>
        </w:tabs>
        <w:ind w:left="1560"/>
        <w:rPr>
          <w:caps w:val="0"/>
        </w:rPr>
      </w:pPr>
      <w:r w:rsidRPr="00F00299">
        <w:rPr>
          <w:caps w:val="0"/>
        </w:rPr>
        <w:t xml:space="preserve">Cadena </w:t>
      </w:r>
      <w:r>
        <w:rPr>
          <w:caps w:val="0"/>
        </w:rPr>
        <w:t>d</w:t>
      </w:r>
      <w:r w:rsidRPr="00F00299">
        <w:rPr>
          <w:caps w:val="0"/>
        </w:rPr>
        <w:t>e Procesos</w:t>
      </w:r>
    </w:p>
    <w:p w14:paraId="14D71F0D" w14:textId="6722C80E" w:rsidR="00647271" w:rsidRPr="00674241" w:rsidRDefault="00613105" w:rsidP="0042555D">
      <w:pPr>
        <w:pStyle w:val="Textoindependiente2"/>
        <w:ind w:left="720"/>
        <w:jc w:val="center"/>
        <w:rPr>
          <w:rFonts w:cs="Arial"/>
          <w:i/>
          <w:iCs/>
          <w:sz w:val="24"/>
          <w:szCs w:val="24"/>
        </w:rPr>
      </w:pPr>
      <w:r w:rsidRPr="00674241">
        <w:rPr>
          <w:rFonts w:cs="Arial"/>
          <w:i/>
          <w:iCs/>
          <w:noProof/>
          <w:sz w:val="24"/>
          <w:szCs w:val="24"/>
        </w:rPr>
        <w:drawing>
          <wp:inline distT="0" distB="0" distL="0" distR="0" wp14:anchorId="4E4B89FF" wp14:editId="021FA0CA">
            <wp:extent cx="4306708" cy="1209261"/>
            <wp:effectExtent l="0" t="0" r="36830"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E6BC755" w14:textId="3E406F35" w:rsidR="0042555D" w:rsidRPr="00674241" w:rsidRDefault="002D5B3E" w:rsidP="0042555D">
      <w:pPr>
        <w:pStyle w:val="Textoindependiente2"/>
        <w:ind w:left="720"/>
        <w:jc w:val="center"/>
        <w:rPr>
          <w:rFonts w:cs="Arial"/>
          <w:i/>
          <w:iCs/>
          <w:sz w:val="24"/>
          <w:szCs w:val="24"/>
        </w:rPr>
      </w:pPr>
      <w:r w:rsidRPr="00674241">
        <w:rPr>
          <w:rFonts w:cs="Arial"/>
          <w:i/>
          <w:iCs/>
          <w:noProof/>
          <w:sz w:val="24"/>
          <w:szCs w:val="24"/>
        </w:rPr>
        <w:drawing>
          <wp:inline distT="0" distB="0" distL="0" distR="0" wp14:anchorId="48F72C54" wp14:editId="4D6C77D1">
            <wp:extent cx="3505200" cy="975360"/>
            <wp:effectExtent l="0" t="19050" r="0" b="3429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B4107AD" w14:textId="443F48D9" w:rsidR="00613105" w:rsidRPr="00674241" w:rsidRDefault="00613105" w:rsidP="0042555D">
      <w:pPr>
        <w:pStyle w:val="Textoindependiente2"/>
        <w:ind w:left="720"/>
        <w:jc w:val="center"/>
        <w:rPr>
          <w:rFonts w:cs="Arial"/>
          <w:i/>
          <w:iCs/>
          <w:sz w:val="24"/>
          <w:szCs w:val="24"/>
        </w:rPr>
      </w:pPr>
    </w:p>
    <w:p w14:paraId="47CAD198" w14:textId="79C8BAB7" w:rsidR="008A3B04" w:rsidRDefault="008A3B04" w:rsidP="00624A84">
      <w:pPr>
        <w:pStyle w:val="Ttulo1"/>
        <w:numPr>
          <w:ilvl w:val="0"/>
          <w:numId w:val="0"/>
        </w:numPr>
        <w:shd w:val="clear" w:color="auto" w:fill="auto"/>
        <w:spacing w:line="240" w:lineRule="auto"/>
        <w:rPr>
          <w:rFonts w:ascii="Tahoma" w:hAnsi="Tahoma" w:cs="Tahoma"/>
          <w:bCs/>
          <w:sz w:val="24"/>
          <w:szCs w:val="24"/>
        </w:rPr>
      </w:pPr>
    </w:p>
    <w:p w14:paraId="24AFF325" w14:textId="0D0FA53E" w:rsidR="002D5B3E" w:rsidRDefault="002D5B3E" w:rsidP="002D5B3E"/>
    <w:p w14:paraId="2C42E3FC" w14:textId="77777777" w:rsidR="002D5B3E" w:rsidRPr="002D5B3E" w:rsidRDefault="002D5B3E" w:rsidP="002D5B3E"/>
    <w:p w14:paraId="0BC8BACD" w14:textId="2EB31182" w:rsidR="008A3B04" w:rsidRDefault="008A3B04" w:rsidP="008A3B04"/>
    <w:p w14:paraId="26B36332" w14:textId="4AF14D21" w:rsidR="008A3B04" w:rsidRDefault="008A3B04" w:rsidP="008A3B04"/>
    <w:p w14:paraId="2628CE45" w14:textId="067DFA65" w:rsidR="008A3B04" w:rsidRDefault="008A3B04" w:rsidP="008A3B04"/>
    <w:p w14:paraId="29FBB98D" w14:textId="390A2D4A" w:rsidR="008A3B04" w:rsidRDefault="008A3B04" w:rsidP="008A3B04"/>
    <w:p w14:paraId="56784C45" w14:textId="6012CB7B" w:rsidR="008A3B04" w:rsidRDefault="008A3B04" w:rsidP="008A3B04"/>
    <w:p w14:paraId="4C151469" w14:textId="5FBCDB1B" w:rsidR="008A3B04" w:rsidRDefault="008A3B04" w:rsidP="008A3B04"/>
    <w:p w14:paraId="6B2E8847" w14:textId="732EF417" w:rsidR="008A3B04" w:rsidRDefault="008A3B04" w:rsidP="008A3B04"/>
    <w:p w14:paraId="6B571090" w14:textId="0623480C" w:rsidR="008A3B04" w:rsidRDefault="008A3B04" w:rsidP="008A3B04"/>
    <w:p w14:paraId="128F9ED9" w14:textId="2ACD9DEF" w:rsidR="008A3B04" w:rsidRDefault="008A3B04" w:rsidP="008A3B04"/>
    <w:p w14:paraId="2D30AF05" w14:textId="77777777" w:rsidR="008A3B04" w:rsidRPr="008A3B04" w:rsidRDefault="008A3B04" w:rsidP="008A3B04"/>
    <w:p w14:paraId="09CCBEA3" w14:textId="17DDE28F" w:rsidR="00DD58E9" w:rsidRDefault="009E3AB7" w:rsidP="00090077">
      <w:pPr>
        <w:pStyle w:val="Ttulo1"/>
        <w:shd w:val="clear" w:color="auto" w:fill="auto"/>
        <w:tabs>
          <w:tab w:val="clear" w:pos="432"/>
          <w:tab w:val="num" w:pos="151"/>
        </w:tabs>
        <w:spacing w:line="240" w:lineRule="auto"/>
        <w:ind w:left="431" w:hanging="431"/>
        <w:rPr>
          <w:rFonts w:ascii="Tahoma" w:hAnsi="Tahoma" w:cs="Tahoma"/>
          <w:bCs/>
          <w:sz w:val="24"/>
          <w:szCs w:val="24"/>
        </w:rPr>
      </w:pPr>
      <w:r>
        <w:rPr>
          <w:rFonts w:ascii="Tahoma" w:hAnsi="Tahoma" w:cs="Tahoma"/>
          <w:bCs/>
          <w:sz w:val="24"/>
          <w:szCs w:val="24"/>
        </w:rPr>
        <w:lastRenderedPageBreak/>
        <w:t>MARCO</w:t>
      </w:r>
      <w:r w:rsidR="00DD58E9">
        <w:rPr>
          <w:rFonts w:ascii="Tahoma" w:hAnsi="Tahoma" w:cs="Tahoma"/>
          <w:bCs/>
          <w:sz w:val="24"/>
          <w:szCs w:val="24"/>
        </w:rPr>
        <w:t xml:space="preserve"> referencia</w:t>
      </w:r>
      <w:r>
        <w:rPr>
          <w:rFonts w:ascii="Tahoma" w:hAnsi="Tahoma" w:cs="Tahoma"/>
          <w:bCs/>
          <w:sz w:val="24"/>
          <w:szCs w:val="24"/>
        </w:rPr>
        <w:t>L</w:t>
      </w:r>
    </w:p>
    <w:p w14:paraId="738D7487" w14:textId="182B2B38" w:rsidR="00DD58E9" w:rsidRPr="00453EA2" w:rsidRDefault="00DD58E9" w:rsidP="00DD58E9">
      <w:pPr>
        <w:pStyle w:val="Ttulo2"/>
        <w:tabs>
          <w:tab w:val="left" w:pos="993"/>
          <w:tab w:val="num" w:pos="2420"/>
        </w:tabs>
        <w:spacing w:before="120" w:after="0"/>
        <w:ind w:left="467" w:hanging="36"/>
        <w:rPr>
          <w:rFonts w:ascii="Tahoma" w:hAnsi="Tahoma" w:cs="Tahoma"/>
          <w:sz w:val="24"/>
          <w:szCs w:val="24"/>
        </w:rPr>
      </w:pPr>
      <w:r w:rsidRPr="00453EA2">
        <w:rPr>
          <w:rFonts w:ascii="Tahoma" w:hAnsi="Tahoma" w:cs="Tahoma"/>
          <w:sz w:val="24"/>
          <w:szCs w:val="24"/>
        </w:rPr>
        <w:t>Sistema de Información</w:t>
      </w:r>
    </w:p>
    <w:p w14:paraId="4B25B9F7" w14:textId="530355E9" w:rsidR="00DD58E9" w:rsidRPr="00453EA2" w:rsidRDefault="00DD58E9" w:rsidP="00DD58E9">
      <w:pPr>
        <w:pStyle w:val="Ttulo2"/>
        <w:tabs>
          <w:tab w:val="left" w:pos="993"/>
          <w:tab w:val="num" w:pos="2420"/>
        </w:tabs>
        <w:spacing w:before="120" w:after="0"/>
        <w:ind w:left="467" w:hanging="36"/>
        <w:rPr>
          <w:rFonts w:ascii="Tahoma" w:hAnsi="Tahoma" w:cs="Tahoma"/>
          <w:sz w:val="24"/>
          <w:szCs w:val="24"/>
        </w:rPr>
      </w:pPr>
      <w:r w:rsidRPr="00453EA2">
        <w:rPr>
          <w:rFonts w:ascii="Tahoma" w:hAnsi="Tahoma" w:cs="Tahoma"/>
          <w:sz w:val="24"/>
          <w:szCs w:val="24"/>
        </w:rPr>
        <w:t>Datos e Información</w:t>
      </w:r>
    </w:p>
    <w:p w14:paraId="4203B931" w14:textId="35E8856C" w:rsidR="00DD58E9" w:rsidRPr="00453EA2" w:rsidRDefault="00DD58E9" w:rsidP="00DD58E9">
      <w:pPr>
        <w:pStyle w:val="Ttulo2"/>
        <w:tabs>
          <w:tab w:val="left" w:pos="993"/>
          <w:tab w:val="num" w:pos="2420"/>
        </w:tabs>
        <w:spacing w:before="120" w:after="0"/>
        <w:ind w:left="467" w:hanging="36"/>
        <w:rPr>
          <w:rFonts w:ascii="Tahoma" w:hAnsi="Tahoma" w:cs="Tahoma"/>
          <w:sz w:val="24"/>
          <w:szCs w:val="24"/>
        </w:rPr>
      </w:pPr>
      <w:r w:rsidRPr="00453EA2">
        <w:rPr>
          <w:rFonts w:ascii="Tahoma" w:hAnsi="Tahoma" w:cs="Tahoma"/>
          <w:sz w:val="24"/>
          <w:szCs w:val="24"/>
        </w:rPr>
        <w:t>Redes Informáticas</w:t>
      </w:r>
    </w:p>
    <w:p w14:paraId="34536144" w14:textId="1DD01055" w:rsidR="00DD58E9" w:rsidRPr="00453EA2" w:rsidRDefault="00DD58E9" w:rsidP="00DD58E9">
      <w:pPr>
        <w:pStyle w:val="Ttulo2"/>
        <w:tabs>
          <w:tab w:val="left" w:pos="993"/>
          <w:tab w:val="num" w:pos="2420"/>
        </w:tabs>
        <w:spacing w:before="120" w:after="0"/>
        <w:ind w:left="467" w:hanging="36"/>
        <w:rPr>
          <w:rFonts w:ascii="Tahoma" w:hAnsi="Tahoma" w:cs="Tahoma"/>
          <w:sz w:val="24"/>
          <w:szCs w:val="24"/>
        </w:rPr>
      </w:pPr>
      <w:r w:rsidRPr="00453EA2">
        <w:rPr>
          <w:rFonts w:ascii="Tahoma" w:hAnsi="Tahoma" w:cs="Tahoma"/>
          <w:sz w:val="24"/>
          <w:szCs w:val="24"/>
        </w:rPr>
        <w:t>Internet</w:t>
      </w:r>
    </w:p>
    <w:p w14:paraId="520F4E84" w14:textId="0757E983" w:rsidR="00DD58E9" w:rsidRPr="00453EA2" w:rsidRDefault="00DD58E9" w:rsidP="00DD58E9">
      <w:pPr>
        <w:pStyle w:val="Ttulo2"/>
        <w:tabs>
          <w:tab w:val="left" w:pos="993"/>
          <w:tab w:val="num" w:pos="2420"/>
        </w:tabs>
        <w:spacing w:before="120" w:after="0"/>
        <w:ind w:left="467" w:hanging="36"/>
        <w:rPr>
          <w:rFonts w:ascii="Tahoma" w:hAnsi="Tahoma" w:cs="Tahoma"/>
          <w:sz w:val="24"/>
          <w:szCs w:val="24"/>
        </w:rPr>
      </w:pPr>
      <w:r w:rsidRPr="00453EA2">
        <w:rPr>
          <w:rFonts w:ascii="Tahoma" w:hAnsi="Tahoma" w:cs="Tahoma"/>
          <w:sz w:val="24"/>
          <w:szCs w:val="24"/>
        </w:rPr>
        <w:t>Dominio y Hosting</w:t>
      </w:r>
    </w:p>
    <w:p w14:paraId="7EC1E429" w14:textId="6ECFBB8C" w:rsidR="00DD58E9" w:rsidRPr="00453EA2" w:rsidRDefault="00DD58E9" w:rsidP="00DD58E9">
      <w:pPr>
        <w:pStyle w:val="Ttulo2"/>
        <w:tabs>
          <w:tab w:val="left" w:pos="993"/>
          <w:tab w:val="num" w:pos="2420"/>
        </w:tabs>
        <w:spacing w:before="0" w:after="0"/>
        <w:ind w:left="467" w:hanging="36"/>
        <w:rPr>
          <w:rFonts w:ascii="Tahoma" w:hAnsi="Tahoma" w:cs="Tahoma"/>
          <w:sz w:val="24"/>
          <w:szCs w:val="24"/>
        </w:rPr>
      </w:pPr>
      <w:r w:rsidRPr="00453EA2">
        <w:rPr>
          <w:rFonts w:ascii="Tahoma" w:hAnsi="Tahoma" w:cs="Tahoma"/>
          <w:sz w:val="24"/>
          <w:szCs w:val="24"/>
        </w:rPr>
        <w:t>Sistema WEB</w:t>
      </w:r>
    </w:p>
    <w:p w14:paraId="24DE8D87" w14:textId="396E05AC" w:rsidR="00DD58E9" w:rsidRPr="00453EA2" w:rsidRDefault="005C0FFF" w:rsidP="00DD58E9">
      <w:pPr>
        <w:pStyle w:val="Ttulo3"/>
        <w:tabs>
          <w:tab w:val="clear" w:pos="720"/>
          <w:tab w:val="num" w:pos="1276"/>
        </w:tabs>
        <w:spacing w:before="0" w:after="0"/>
        <w:ind w:left="1560"/>
        <w:rPr>
          <w:rFonts w:ascii="Tahoma" w:hAnsi="Tahoma" w:cs="Tahoma"/>
          <w:sz w:val="24"/>
          <w:szCs w:val="24"/>
        </w:rPr>
      </w:pPr>
      <w:r w:rsidRPr="00453EA2">
        <w:rPr>
          <w:rFonts w:ascii="Tahoma" w:hAnsi="Tahoma" w:cs="Tahoma"/>
          <w:caps w:val="0"/>
          <w:sz w:val="24"/>
          <w:szCs w:val="24"/>
        </w:rPr>
        <w:t>Página web</w:t>
      </w:r>
    </w:p>
    <w:p w14:paraId="43271FFB" w14:textId="3C315A26" w:rsidR="00DD58E9" w:rsidRPr="00453EA2" w:rsidRDefault="005C0FFF" w:rsidP="00090077">
      <w:pPr>
        <w:pStyle w:val="Ttulo3"/>
        <w:tabs>
          <w:tab w:val="clear" w:pos="720"/>
          <w:tab w:val="num" w:pos="1276"/>
        </w:tabs>
        <w:spacing w:before="0" w:after="0"/>
        <w:ind w:left="1560"/>
        <w:rPr>
          <w:rFonts w:ascii="Tahoma" w:hAnsi="Tahoma" w:cs="Tahoma"/>
          <w:caps w:val="0"/>
          <w:sz w:val="24"/>
          <w:szCs w:val="24"/>
        </w:rPr>
      </w:pPr>
      <w:r w:rsidRPr="00453EA2">
        <w:rPr>
          <w:rFonts w:ascii="Tahoma" w:hAnsi="Tahoma" w:cs="Tahoma"/>
          <w:caps w:val="0"/>
          <w:sz w:val="24"/>
          <w:szCs w:val="24"/>
        </w:rPr>
        <w:t>Aplicaciones web</w:t>
      </w:r>
    </w:p>
    <w:p w14:paraId="10467BFA" w14:textId="0990564C" w:rsidR="00722481" w:rsidRPr="00453EA2" w:rsidRDefault="005C0FFF" w:rsidP="005C0FFF">
      <w:pPr>
        <w:pStyle w:val="Ttulo3"/>
        <w:tabs>
          <w:tab w:val="clear" w:pos="720"/>
          <w:tab w:val="num" w:pos="1276"/>
        </w:tabs>
        <w:spacing w:before="0" w:after="0"/>
        <w:ind w:left="1560"/>
        <w:rPr>
          <w:rFonts w:ascii="Tahoma" w:hAnsi="Tahoma" w:cs="Tahoma"/>
          <w:sz w:val="24"/>
          <w:szCs w:val="24"/>
        </w:rPr>
      </w:pPr>
      <w:r w:rsidRPr="00453EA2">
        <w:rPr>
          <w:rFonts w:ascii="Tahoma" w:hAnsi="Tahoma" w:cs="Tahoma"/>
          <w:caps w:val="0"/>
          <w:sz w:val="24"/>
          <w:szCs w:val="24"/>
        </w:rPr>
        <w:t>Versiones de la web</w:t>
      </w:r>
    </w:p>
    <w:p w14:paraId="33472044" w14:textId="45D4F99E" w:rsidR="00722481" w:rsidRPr="00453EA2" w:rsidRDefault="005C0FFF" w:rsidP="00722481">
      <w:pPr>
        <w:pStyle w:val="Ttulo3"/>
        <w:tabs>
          <w:tab w:val="clear" w:pos="720"/>
          <w:tab w:val="num" w:pos="1276"/>
        </w:tabs>
        <w:spacing w:before="0" w:after="0"/>
        <w:ind w:left="1560"/>
        <w:rPr>
          <w:rFonts w:ascii="Tahoma" w:hAnsi="Tahoma" w:cs="Tahoma"/>
          <w:sz w:val="24"/>
          <w:szCs w:val="24"/>
        </w:rPr>
      </w:pPr>
      <w:proofErr w:type="spellStart"/>
      <w:r w:rsidRPr="00453EA2">
        <w:rPr>
          <w:rFonts w:ascii="Tahoma" w:hAnsi="Tahoma" w:cs="Tahoma"/>
          <w:caps w:val="0"/>
          <w:sz w:val="24"/>
          <w:szCs w:val="24"/>
        </w:rPr>
        <w:t>Frontend</w:t>
      </w:r>
      <w:proofErr w:type="spellEnd"/>
      <w:r w:rsidRPr="00453EA2">
        <w:rPr>
          <w:rFonts w:ascii="Tahoma" w:hAnsi="Tahoma" w:cs="Tahoma"/>
          <w:caps w:val="0"/>
          <w:sz w:val="24"/>
          <w:szCs w:val="24"/>
        </w:rPr>
        <w:t xml:space="preserve"> y </w:t>
      </w:r>
      <w:proofErr w:type="spellStart"/>
      <w:r w:rsidR="00453EA2">
        <w:rPr>
          <w:rFonts w:ascii="Tahoma" w:hAnsi="Tahoma" w:cs="Tahoma"/>
          <w:caps w:val="0"/>
          <w:sz w:val="24"/>
          <w:szCs w:val="24"/>
        </w:rPr>
        <w:t>B</w:t>
      </w:r>
      <w:r w:rsidRPr="00453EA2">
        <w:rPr>
          <w:rFonts w:ascii="Tahoma" w:hAnsi="Tahoma" w:cs="Tahoma"/>
          <w:caps w:val="0"/>
          <w:sz w:val="24"/>
          <w:szCs w:val="24"/>
        </w:rPr>
        <w:t>ackend</w:t>
      </w:r>
      <w:proofErr w:type="spellEnd"/>
    </w:p>
    <w:p w14:paraId="6ED199C9" w14:textId="0A64C663" w:rsidR="00722481" w:rsidRDefault="005C0FFF" w:rsidP="00722481">
      <w:pPr>
        <w:pStyle w:val="Ttulo3"/>
        <w:tabs>
          <w:tab w:val="clear" w:pos="720"/>
          <w:tab w:val="num" w:pos="1276"/>
        </w:tabs>
        <w:spacing w:before="0" w:after="0"/>
        <w:ind w:left="1560"/>
        <w:rPr>
          <w:rFonts w:ascii="Tahoma" w:hAnsi="Tahoma" w:cs="Tahoma"/>
          <w:caps w:val="0"/>
          <w:sz w:val="24"/>
          <w:szCs w:val="24"/>
        </w:rPr>
      </w:pPr>
      <w:r w:rsidRPr="00453EA2">
        <w:rPr>
          <w:rFonts w:ascii="Tahoma" w:hAnsi="Tahoma" w:cs="Tahoma"/>
          <w:caps w:val="0"/>
          <w:sz w:val="24"/>
          <w:szCs w:val="24"/>
        </w:rPr>
        <w:t>Estándares de desarrollo web</w:t>
      </w:r>
    </w:p>
    <w:p w14:paraId="571B74E4" w14:textId="46E093CC" w:rsidR="00C2299B" w:rsidRPr="00C2299B" w:rsidRDefault="00C2299B" w:rsidP="00C2299B">
      <w:pPr>
        <w:pStyle w:val="Ttulo3"/>
        <w:tabs>
          <w:tab w:val="clear" w:pos="720"/>
          <w:tab w:val="num" w:pos="1276"/>
        </w:tabs>
        <w:spacing w:before="0" w:after="0"/>
        <w:ind w:left="1560"/>
        <w:rPr>
          <w:rFonts w:ascii="Tahoma" w:hAnsi="Tahoma" w:cs="Tahoma"/>
          <w:caps w:val="0"/>
          <w:sz w:val="24"/>
          <w:szCs w:val="24"/>
        </w:rPr>
      </w:pPr>
      <w:r w:rsidRPr="00C2299B">
        <w:rPr>
          <w:rFonts w:ascii="Tahoma" w:hAnsi="Tahoma" w:cs="Tahoma"/>
          <w:caps w:val="0"/>
          <w:sz w:val="24"/>
          <w:szCs w:val="24"/>
        </w:rPr>
        <w:t>Fases en el desarrollo WEB</w:t>
      </w:r>
    </w:p>
    <w:p w14:paraId="6776B799" w14:textId="77777777" w:rsidR="00722481" w:rsidRPr="00722481" w:rsidRDefault="00722481" w:rsidP="00722481"/>
    <w:bookmarkEnd w:id="2"/>
    <w:p w14:paraId="6F1E9DCA" w14:textId="628094FE" w:rsidR="00DB6492" w:rsidRPr="00674241" w:rsidRDefault="00722481" w:rsidP="00722481">
      <w:pPr>
        <w:pStyle w:val="Ttulo1"/>
      </w:pPr>
      <w:r>
        <w:rPr>
          <w:rFonts w:ascii="Tahoma" w:hAnsi="Tahoma" w:cs="Tahoma"/>
          <w:bCs/>
          <w:sz w:val="24"/>
          <w:szCs w:val="24"/>
        </w:rPr>
        <w:t xml:space="preserve">DESORROLLO DEL </w:t>
      </w:r>
      <w:r w:rsidR="00DB6492" w:rsidRPr="00674241">
        <w:t>DISEÑO WEB</w:t>
      </w:r>
    </w:p>
    <w:p w14:paraId="397D08F5" w14:textId="500AFBD2" w:rsidR="00DB6492" w:rsidRPr="00674241" w:rsidRDefault="00DB6492" w:rsidP="00971B0E">
      <w:pPr>
        <w:pStyle w:val="Ttulo2"/>
        <w:tabs>
          <w:tab w:val="num" w:pos="1742"/>
        </w:tabs>
        <w:spacing w:after="0"/>
        <w:ind w:left="873" w:hanging="567"/>
        <w:rPr>
          <w:sz w:val="24"/>
          <w:szCs w:val="24"/>
        </w:rPr>
      </w:pPr>
      <w:r w:rsidRPr="00674241">
        <w:rPr>
          <w:sz w:val="24"/>
          <w:szCs w:val="24"/>
        </w:rPr>
        <w:t xml:space="preserve">Información de la WEB – </w:t>
      </w:r>
      <w:proofErr w:type="spellStart"/>
      <w:r w:rsidRPr="00674241">
        <w:rPr>
          <w:sz w:val="24"/>
          <w:szCs w:val="24"/>
        </w:rPr>
        <w:t>MoodBoard</w:t>
      </w:r>
      <w:proofErr w:type="spellEnd"/>
    </w:p>
    <w:p w14:paraId="62F53C8A" w14:textId="3896754F" w:rsidR="00F84870" w:rsidRDefault="00F84870" w:rsidP="00971B0E">
      <w:pPr>
        <w:ind w:left="1166"/>
        <w:rPr>
          <w:rFonts w:ascii="Open Sans" w:hAnsi="Open Sans" w:cs="Open Sans"/>
          <w:i/>
          <w:iCs/>
          <w:sz w:val="21"/>
          <w:szCs w:val="21"/>
        </w:rPr>
      </w:pPr>
      <w:r w:rsidRPr="00F84870">
        <w:rPr>
          <w:rFonts w:ascii="Open Sans" w:hAnsi="Open Sans" w:cs="Open Sans"/>
          <w:i/>
          <w:iCs/>
          <w:sz w:val="21"/>
          <w:szCs w:val="21"/>
        </w:rPr>
        <w:t xml:space="preserve">Por lo general, un </w:t>
      </w:r>
      <w:proofErr w:type="spellStart"/>
      <w:r w:rsidRPr="00F84870">
        <w:rPr>
          <w:rFonts w:ascii="Open Sans" w:hAnsi="Open Sans" w:cs="Open Sans"/>
          <w:i/>
          <w:iCs/>
          <w:sz w:val="21"/>
          <w:szCs w:val="21"/>
        </w:rPr>
        <w:t>mood</w:t>
      </w:r>
      <w:proofErr w:type="spellEnd"/>
      <w:r w:rsidRPr="00F84870">
        <w:rPr>
          <w:rFonts w:ascii="Open Sans" w:hAnsi="Open Sans" w:cs="Open Sans"/>
          <w:i/>
          <w:iCs/>
          <w:sz w:val="21"/>
          <w:szCs w:val="21"/>
        </w:rPr>
        <w:t xml:space="preserve"> </w:t>
      </w:r>
      <w:proofErr w:type="spellStart"/>
      <w:r w:rsidRPr="00F84870">
        <w:rPr>
          <w:rFonts w:ascii="Open Sans" w:hAnsi="Open Sans" w:cs="Open Sans"/>
          <w:i/>
          <w:iCs/>
          <w:sz w:val="21"/>
          <w:szCs w:val="21"/>
        </w:rPr>
        <w:t>board</w:t>
      </w:r>
      <w:proofErr w:type="spellEnd"/>
      <w:r w:rsidRPr="00F84870">
        <w:rPr>
          <w:rFonts w:ascii="Open Sans" w:hAnsi="Open Sans" w:cs="Open Sans"/>
          <w:i/>
          <w:iCs/>
          <w:sz w:val="21"/>
          <w:szCs w:val="21"/>
        </w:rPr>
        <w:t xml:space="preserve"> es como un collage con fotos, ilustraciones y otros elementos. Puede incluir texto, pero suele ser una representación visual de tus ideas, una buena forma de expresarte con imágenes. Lo mejor es que pueden ser tan grandes como para cubrir una pared o tan solo tu pantalla.</w:t>
      </w:r>
    </w:p>
    <w:p w14:paraId="7F1F385A" w14:textId="77777777" w:rsidR="00F84870" w:rsidRDefault="00F84870" w:rsidP="00971B0E">
      <w:pPr>
        <w:ind w:left="1166"/>
        <w:rPr>
          <w:rFonts w:ascii="Open Sans" w:hAnsi="Open Sans" w:cs="Open Sans"/>
          <w:i/>
          <w:iCs/>
          <w:sz w:val="21"/>
          <w:szCs w:val="21"/>
        </w:rPr>
      </w:pPr>
    </w:p>
    <w:p w14:paraId="54A59877" w14:textId="77777777" w:rsidR="00F84870" w:rsidRPr="00F84870" w:rsidRDefault="00F84870" w:rsidP="00971B0E">
      <w:pPr>
        <w:spacing w:line="240" w:lineRule="auto"/>
        <w:ind w:left="1166"/>
        <w:rPr>
          <w:rFonts w:ascii="Open Sans" w:hAnsi="Open Sans" w:cs="Open Sans"/>
          <w:sz w:val="21"/>
          <w:szCs w:val="21"/>
          <w:lang w:val="es-PE" w:eastAsia="es-PE"/>
        </w:rPr>
      </w:pPr>
      <w:r w:rsidRPr="00F84870">
        <w:rPr>
          <w:rFonts w:ascii="Open Sans" w:hAnsi="Open Sans" w:cs="Open Sans"/>
          <w:i/>
          <w:iCs/>
          <w:sz w:val="21"/>
          <w:szCs w:val="21"/>
        </w:rPr>
        <w:t>La</w:t>
      </w:r>
      <w:r w:rsidRPr="00F84870">
        <w:rPr>
          <w:rFonts w:ascii="Open Sans" w:hAnsi="Open Sans" w:cs="Open Sans"/>
          <w:sz w:val="21"/>
          <w:szCs w:val="21"/>
          <w:lang w:val="es-PE" w:eastAsia="es-PE"/>
        </w:rPr>
        <w:t xml:space="preserve"> mayoría de los </w:t>
      </w:r>
      <w:proofErr w:type="spellStart"/>
      <w:r w:rsidRPr="00F84870">
        <w:rPr>
          <w:rFonts w:ascii="Open Sans" w:hAnsi="Open Sans" w:cs="Open Sans"/>
          <w:sz w:val="21"/>
          <w:szCs w:val="21"/>
          <w:lang w:val="es-PE" w:eastAsia="es-PE"/>
        </w:rPr>
        <w:t>mood</w:t>
      </w:r>
      <w:proofErr w:type="spellEnd"/>
      <w:r w:rsidRPr="00F84870">
        <w:rPr>
          <w:rFonts w:ascii="Open Sans" w:hAnsi="Open Sans" w:cs="Open Sans"/>
          <w:sz w:val="21"/>
          <w:szCs w:val="21"/>
          <w:lang w:val="es-PE" w:eastAsia="es-PE"/>
        </w:rPr>
        <w:t xml:space="preserve"> </w:t>
      </w:r>
      <w:proofErr w:type="spellStart"/>
      <w:r w:rsidRPr="00F84870">
        <w:rPr>
          <w:rFonts w:ascii="Open Sans" w:hAnsi="Open Sans" w:cs="Open Sans"/>
          <w:sz w:val="21"/>
          <w:szCs w:val="21"/>
          <w:lang w:val="es-PE" w:eastAsia="es-PE"/>
        </w:rPr>
        <w:t>boards</w:t>
      </w:r>
      <w:proofErr w:type="spellEnd"/>
      <w:r w:rsidRPr="00F84870">
        <w:rPr>
          <w:rFonts w:ascii="Open Sans" w:hAnsi="Open Sans" w:cs="Open Sans"/>
          <w:sz w:val="21"/>
          <w:szCs w:val="21"/>
          <w:lang w:val="es-PE" w:eastAsia="es-PE"/>
        </w:rPr>
        <w:t xml:space="preserve"> incluyen los siguientes elementos:</w:t>
      </w:r>
    </w:p>
    <w:p w14:paraId="6FD6E0FF" w14:textId="77777777" w:rsidR="00F84870" w:rsidRPr="00F84870" w:rsidRDefault="00F84870">
      <w:pPr>
        <w:numPr>
          <w:ilvl w:val="0"/>
          <w:numId w:val="4"/>
        </w:numPr>
        <w:tabs>
          <w:tab w:val="clear" w:pos="1800"/>
          <w:tab w:val="num" w:pos="1670"/>
        </w:tabs>
        <w:spacing w:line="240" w:lineRule="auto"/>
        <w:ind w:left="1670"/>
        <w:jc w:val="left"/>
        <w:rPr>
          <w:rFonts w:ascii="Open Sans" w:hAnsi="Open Sans" w:cs="Open Sans"/>
          <w:i/>
          <w:iCs/>
          <w:sz w:val="21"/>
          <w:szCs w:val="21"/>
          <w:lang w:val="es-PE" w:eastAsia="es-PE"/>
        </w:rPr>
      </w:pPr>
      <w:r w:rsidRPr="00F84870">
        <w:rPr>
          <w:rFonts w:ascii="Open Sans" w:hAnsi="Open Sans" w:cs="Open Sans"/>
          <w:i/>
          <w:iCs/>
          <w:sz w:val="21"/>
          <w:szCs w:val="21"/>
          <w:lang w:val="es-PE" w:eastAsia="es-PE"/>
        </w:rPr>
        <w:t>Imágenes propias, fotografías de marca o imágenes de archivo</w:t>
      </w:r>
    </w:p>
    <w:p w14:paraId="218299B0" w14:textId="77777777" w:rsidR="00F84870" w:rsidRPr="00F84870" w:rsidRDefault="00F84870">
      <w:pPr>
        <w:numPr>
          <w:ilvl w:val="0"/>
          <w:numId w:val="4"/>
        </w:numPr>
        <w:tabs>
          <w:tab w:val="clear" w:pos="1800"/>
          <w:tab w:val="num" w:pos="1670"/>
        </w:tabs>
        <w:spacing w:line="240" w:lineRule="auto"/>
        <w:ind w:left="1670"/>
        <w:jc w:val="left"/>
        <w:rPr>
          <w:rFonts w:ascii="Open Sans" w:hAnsi="Open Sans" w:cs="Open Sans"/>
          <w:i/>
          <w:iCs/>
          <w:sz w:val="21"/>
          <w:szCs w:val="21"/>
          <w:lang w:val="es-PE" w:eastAsia="es-PE"/>
        </w:rPr>
      </w:pPr>
      <w:r w:rsidRPr="00F84870">
        <w:rPr>
          <w:rFonts w:ascii="Open Sans" w:hAnsi="Open Sans" w:cs="Open Sans"/>
          <w:i/>
          <w:iCs/>
          <w:sz w:val="21"/>
          <w:szCs w:val="21"/>
          <w:lang w:val="es-PE" w:eastAsia="es-PE"/>
        </w:rPr>
        <w:t>Logos e íconos</w:t>
      </w:r>
    </w:p>
    <w:p w14:paraId="2A4EC2F1" w14:textId="77777777" w:rsidR="00F84870" w:rsidRPr="00F84870" w:rsidRDefault="00F84870">
      <w:pPr>
        <w:numPr>
          <w:ilvl w:val="0"/>
          <w:numId w:val="4"/>
        </w:numPr>
        <w:tabs>
          <w:tab w:val="clear" w:pos="1800"/>
          <w:tab w:val="num" w:pos="1670"/>
        </w:tabs>
        <w:spacing w:line="240" w:lineRule="auto"/>
        <w:ind w:left="1670"/>
        <w:jc w:val="left"/>
        <w:rPr>
          <w:rFonts w:ascii="Open Sans" w:hAnsi="Open Sans" w:cs="Open Sans"/>
          <w:i/>
          <w:iCs/>
          <w:sz w:val="21"/>
          <w:szCs w:val="21"/>
          <w:lang w:val="es-PE" w:eastAsia="es-PE"/>
        </w:rPr>
      </w:pPr>
      <w:r w:rsidRPr="00F84870">
        <w:rPr>
          <w:rFonts w:ascii="Open Sans" w:hAnsi="Open Sans" w:cs="Open Sans"/>
          <w:i/>
          <w:iCs/>
          <w:sz w:val="21"/>
          <w:szCs w:val="21"/>
          <w:lang w:val="es-PE" w:eastAsia="es-PE"/>
        </w:rPr>
        <w:t>Bocetos e ilustraciones</w:t>
      </w:r>
    </w:p>
    <w:p w14:paraId="2A994E66" w14:textId="77777777" w:rsidR="00F84870" w:rsidRPr="00F84870" w:rsidRDefault="00F84870">
      <w:pPr>
        <w:numPr>
          <w:ilvl w:val="0"/>
          <w:numId w:val="4"/>
        </w:numPr>
        <w:tabs>
          <w:tab w:val="clear" w:pos="1800"/>
          <w:tab w:val="num" w:pos="1670"/>
        </w:tabs>
        <w:spacing w:line="240" w:lineRule="auto"/>
        <w:ind w:left="1670"/>
        <w:jc w:val="left"/>
        <w:rPr>
          <w:rFonts w:ascii="Open Sans" w:hAnsi="Open Sans" w:cs="Open Sans"/>
          <w:i/>
          <w:iCs/>
          <w:sz w:val="21"/>
          <w:szCs w:val="21"/>
          <w:lang w:val="es-PE" w:eastAsia="es-PE"/>
        </w:rPr>
      </w:pPr>
      <w:r w:rsidRPr="00F84870">
        <w:rPr>
          <w:rFonts w:ascii="Open Sans" w:hAnsi="Open Sans" w:cs="Open Sans"/>
          <w:i/>
          <w:iCs/>
          <w:sz w:val="21"/>
          <w:szCs w:val="21"/>
          <w:lang w:val="es-PE" w:eastAsia="es-PE"/>
        </w:rPr>
        <w:t>Muestras de colores y fondos</w:t>
      </w:r>
    </w:p>
    <w:p w14:paraId="56617765" w14:textId="77777777" w:rsidR="00F84870" w:rsidRPr="00F84870" w:rsidRDefault="00F84870">
      <w:pPr>
        <w:numPr>
          <w:ilvl w:val="0"/>
          <w:numId w:val="4"/>
        </w:numPr>
        <w:tabs>
          <w:tab w:val="clear" w:pos="1800"/>
          <w:tab w:val="num" w:pos="1670"/>
        </w:tabs>
        <w:spacing w:line="240" w:lineRule="auto"/>
        <w:ind w:left="1670"/>
        <w:jc w:val="left"/>
        <w:rPr>
          <w:rFonts w:ascii="Open Sans" w:hAnsi="Open Sans" w:cs="Open Sans"/>
          <w:i/>
          <w:iCs/>
          <w:sz w:val="21"/>
          <w:szCs w:val="21"/>
          <w:lang w:val="es-PE" w:eastAsia="es-PE"/>
        </w:rPr>
      </w:pPr>
      <w:r w:rsidRPr="00F84870">
        <w:rPr>
          <w:rFonts w:ascii="Open Sans" w:hAnsi="Open Sans" w:cs="Open Sans"/>
          <w:i/>
          <w:iCs/>
          <w:sz w:val="21"/>
          <w:szCs w:val="21"/>
          <w:lang w:val="es-PE" w:eastAsia="es-PE"/>
        </w:rPr>
        <w:t>Texto y fuentes acordes al estilo</w:t>
      </w:r>
    </w:p>
    <w:p w14:paraId="742E3D72" w14:textId="77777777" w:rsidR="00F84870" w:rsidRPr="00F84870" w:rsidRDefault="00F84870">
      <w:pPr>
        <w:numPr>
          <w:ilvl w:val="0"/>
          <w:numId w:val="4"/>
        </w:numPr>
        <w:tabs>
          <w:tab w:val="clear" w:pos="1800"/>
          <w:tab w:val="num" w:pos="1670"/>
        </w:tabs>
        <w:spacing w:line="240" w:lineRule="auto"/>
        <w:ind w:left="1670"/>
        <w:jc w:val="left"/>
        <w:rPr>
          <w:rFonts w:ascii="Open Sans" w:hAnsi="Open Sans" w:cs="Open Sans"/>
          <w:i/>
          <w:iCs/>
          <w:sz w:val="21"/>
          <w:szCs w:val="21"/>
          <w:lang w:val="es-PE" w:eastAsia="es-PE"/>
        </w:rPr>
      </w:pPr>
      <w:r w:rsidRPr="00F84870">
        <w:rPr>
          <w:rFonts w:ascii="Open Sans" w:hAnsi="Open Sans" w:cs="Open Sans"/>
          <w:i/>
          <w:iCs/>
          <w:sz w:val="21"/>
          <w:szCs w:val="21"/>
          <w:lang w:val="es-PE" w:eastAsia="es-PE"/>
        </w:rPr>
        <w:t>Muestras de tela y pintura y texturas adecuadas para el diseño general</w:t>
      </w:r>
    </w:p>
    <w:p w14:paraId="4A4A0F33" w14:textId="77777777" w:rsidR="00F84870" w:rsidRDefault="00F84870" w:rsidP="00971B0E">
      <w:pPr>
        <w:ind w:left="2966" w:firstLine="504"/>
        <w:rPr>
          <w:rFonts w:ascii="Open Sans" w:hAnsi="Open Sans" w:cs="Open Sans"/>
          <w:i/>
          <w:iCs/>
          <w:sz w:val="21"/>
          <w:szCs w:val="21"/>
          <w:lang w:val="es-PE"/>
        </w:rPr>
      </w:pPr>
    </w:p>
    <w:p w14:paraId="72E72BDF" w14:textId="076C7359" w:rsidR="00F84870" w:rsidRDefault="00F84870" w:rsidP="00971B0E">
      <w:pPr>
        <w:ind w:left="2422" w:firstLine="504"/>
        <w:rPr>
          <w:rFonts w:ascii="Open Sans" w:hAnsi="Open Sans" w:cs="Open Sans"/>
          <w:i/>
          <w:iCs/>
          <w:sz w:val="21"/>
          <w:szCs w:val="21"/>
          <w:lang w:val="es-PE"/>
        </w:rPr>
      </w:pPr>
      <w:r>
        <w:rPr>
          <w:rFonts w:ascii="Open Sans" w:hAnsi="Open Sans" w:cs="Open Sans"/>
          <w:i/>
          <w:iCs/>
          <w:sz w:val="21"/>
          <w:szCs w:val="21"/>
          <w:lang w:val="es-PE"/>
        </w:rPr>
        <w:t xml:space="preserve">Referencia: </w:t>
      </w:r>
      <w:hyperlink r:id="rId20" w:history="1">
        <w:r w:rsidR="00971B0E" w:rsidRPr="006C167E">
          <w:rPr>
            <w:rStyle w:val="Hipervnculo"/>
            <w:rFonts w:ascii="Open Sans" w:hAnsi="Open Sans" w:cs="Open Sans"/>
            <w:i/>
            <w:iCs/>
            <w:sz w:val="21"/>
            <w:szCs w:val="21"/>
            <w:lang w:val="es-PE"/>
          </w:rPr>
          <w:t>https://www.canva.com/es_mx/crear/mood-boards</w:t>
        </w:r>
      </w:hyperlink>
    </w:p>
    <w:p w14:paraId="72285A68" w14:textId="1E90696A" w:rsidR="00971B0E" w:rsidRPr="00F84870" w:rsidRDefault="00971B0E" w:rsidP="00971B0E">
      <w:pPr>
        <w:ind w:left="-130"/>
        <w:rPr>
          <w:rFonts w:ascii="Open Sans" w:hAnsi="Open Sans" w:cs="Open Sans"/>
          <w:i/>
          <w:iCs/>
          <w:sz w:val="21"/>
          <w:szCs w:val="21"/>
          <w:lang w:val="es-PE"/>
        </w:rPr>
      </w:pPr>
      <w:r>
        <w:rPr>
          <w:rFonts w:ascii="Open Sans" w:hAnsi="Open Sans" w:cs="Open Sans"/>
          <w:i/>
          <w:iCs/>
          <w:sz w:val="21"/>
          <w:szCs w:val="21"/>
          <w:lang w:val="es-PE"/>
        </w:rPr>
        <w:tab/>
      </w:r>
      <w:r>
        <w:rPr>
          <w:rFonts w:ascii="Open Sans" w:hAnsi="Open Sans" w:cs="Open Sans"/>
          <w:i/>
          <w:iCs/>
          <w:sz w:val="21"/>
          <w:szCs w:val="21"/>
          <w:lang w:val="es-PE"/>
        </w:rPr>
        <w:tab/>
        <w:t xml:space="preserve">Puede usar </w:t>
      </w:r>
      <w:proofErr w:type="spellStart"/>
      <w:r>
        <w:rPr>
          <w:rFonts w:ascii="Open Sans" w:hAnsi="Open Sans" w:cs="Open Sans"/>
          <w:i/>
          <w:iCs/>
          <w:sz w:val="21"/>
          <w:szCs w:val="21"/>
          <w:lang w:val="es-PE"/>
        </w:rPr>
        <w:t>canva</w:t>
      </w:r>
      <w:proofErr w:type="spellEnd"/>
      <w:r>
        <w:rPr>
          <w:rFonts w:ascii="Open Sans" w:hAnsi="Open Sans" w:cs="Open Sans"/>
          <w:i/>
          <w:iCs/>
          <w:sz w:val="21"/>
          <w:szCs w:val="21"/>
          <w:lang w:val="es-PE"/>
        </w:rPr>
        <w:t xml:space="preserve"> para diseñar el </w:t>
      </w:r>
      <w:proofErr w:type="spellStart"/>
      <w:proofErr w:type="gramStart"/>
      <w:r>
        <w:rPr>
          <w:rFonts w:ascii="Open Sans" w:hAnsi="Open Sans" w:cs="Open Sans"/>
          <w:i/>
          <w:iCs/>
          <w:sz w:val="21"/>
          <w:szCs w:val="21"/>
          <w:lang w:val="es-PE"/>
        </w:rPr>
        <w:t>MoonBoard</w:t>
      </w:r>
      <w:proofErr w:type="spellEnd"/>
      <w:r>
        <w:rPr>
          <w:rFonts w:ascii="Open Sans" w:hAnsi="Open Sans" w:cs="Open Sans"/>
          <w:i/>
          <w:iCs/>
          <w:sz w:val="21"/>
          <w:szCs w:val="21"/>
          <w:lang w:val="es-PE"/>
        </w:rPr>
        <w:t xml:space="preserve"> :</w:t>
      </w:r>
      <w:proofErr w:type="gramEnd"/>
      <w:r>
        <w:rPr>
          <w:rFonts w:ascii="Open Sans" w:hAnsi="Open Sans" w:cs="Open Sans"/>
          <w:i/>
          <w:iCs/>
          <w:sz w:val="21"/>
          <w:szCs w:val="21"/>
          <w:lang w:val="es-PE"/>
        </w:rPr>
        <w:t xml:space="preserve"> </w:t>
      </w:r>
      <w:r w:rsidRPr="00971B0E">
        <w:rPr>
          <w:rFonts w:ascii="Open Sans" w:hAnsi="Open Sans" w:cs="Open Sans"/>
          <w:i/>
          <w:iCs/>
          <w:sz w:val="21"/>
          <w:szCs w:val="21"/>
          <w:lang w:val="es-PE"/>
        </w:rPr>
        <w:t>https://www.canva.com/es_es/</w:t>
      </w:r>
    </w:p>
    <w:p w14:paraId="760B5490" w14:textId="77777777" w:rsidR="00F84870" w:rsidRPr="00F84870" w:rsidRDefault="00F84870" w:rsidP="00971B0E">
      <w:pPr>
        <w:ind w:left="1166"/>
        <w:rPr>
          <w:rFonts w:cs="Arial"/>
          <w:color w:val="1A1A1A"/>
          <w:sz w:val="24"/>
          <w:szCs w:val="24"/>
          <w:shd w:val="clear" w:color="auto" w:fill="EDEDED"/>
          <w:lang w:val="es-PE"/>
        </w:rPr>
      </w:pPr>
    </w:p>
    <w:p w14:paraId="641C0109" w14:textId="75205FE2" w:rsidR="00DB6492" w:rsidRPr="00674241" w:rsidRDefault="00FD408F" w:rsidP="00971B0E">
      <w:pPr>
        <w:ind w:left="1166"/>
        <w:rPr>
          <w:rFonts w:cs="Arial"/>
          <w:color w:val="1A1A1A"/>
          <w:sz w:val="24"/>
          <w:szCs w:val="24"/>
          <w:shd w:val="clear" w:color="auto" w:fill="EDEDED"/>
        </w:rPr>
      </w:pPr>
      <w:r w:rsidRPr="00674241">
        <w:rPr>
          <w:rFonts w:cs="Arial"/>
          <w:color w:val="1A1A1A"/>
          <w:sz w:val="24"/>
          <w:szCs w:val="24"/>
          <w:shd w:val="clear" w:color="auto" w:fill="EDEDED"/>
        </w:rPr>
        <w:t>Ejemplo 01</w:t>
      </w:r>
    </w:p>
    <w:p w14:paraId="11D2C4D8" w14:textId="5DD65A2C" w:rsidR="00DB6492" w:rsidRPr="00674241" w:rsidRDefault="00DB6492" w:rsidP="00971B0E">
      <w:pPr>
        <w:ind w:left="1166"/>
        <w:rPr>
          <w:rFonts w:cs="Arial"/>
          <w:color w:val="1A1A1A"/>
          <w:sz w:val="24"/>
          <w:szCs w:val="24"/>
          <w:shd w:val="clear" w:color="auto" w:fill="EDEDED"/>
        </w:rPr>
      </w:pPr>
    </w:p>
    <w:p w14:paraId="034E43AC" w14:textId="43BC71D5" w:rsidR="00DB6492" w:rsidRPr="00674241" w:rsidRDefault="00DB6492" w:rsidP="00971B0E">
      <w:pPr>
        <w:ind w:left="1033"/>
        <w:jc w:val="center"/>
        <w:rPr>
          <w:sz w:val="24"/>
          <w:szCs w:val="24"/>
        </w:rPr>
      </w:pPr>
      <w:r w:rsidRPr="00674241">
        <w:rPr>
          <w:noProof/>
          <w:sz w:val="24"/>
          <w:szCs w:val="24"/>
        </w:rPr>
        <w:lastRenderedPageBreak/>
        <w:drawing>
          <wp:inline distT="0" distB="0" distL="0" distR="0" wp14:anchorId="35AD9F01" wp14:editId="056D2EC5">
            <wp:extent cx="2350477" cy="1916033"/>
            <wp:effectExtent l="0" t="0" r="0" b="8255"/>
            <wp:docPr id="8" name="Imagen 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5623" cy="1936531"/>
                    </a:xfrm>
                    <a:prstGeom prst="rect">
                      <a:avLst/>
                    </a:prstGeom>
                    <a:noFill/>
                    <a:ln>
                      <a:noFill/>
                    </a:ln>
                  </pic:spPr>
                </pic:pic>
              </a:graphicData>
            </a:graphic>
          </wp:inline>
        </w:drawing>
      </w:r>
    </w:p>
    <w:p w14:paraId="6FB15B85" w14:textId="77777777" w:rsidR="00FD408F" w:rsidRPr="00674241" w:rsidRDefault="00FD408F" w:rsidP="00971B0E">
      <w:pPr>
        <w:spacing w:line="240" w:lineRule="auto"/>
        <w:ind w:left="741"/>
        <w:jc w:val="left"/>
        <w:rPr>
          <w:sz w:val="24"/>
          <w:szCs w:val="24"/>
        </w:rPr>
      </w:pPr>
    </w:p>
    <w:p w14:paraId="6008D294" w14:textId="77777777" w:rsidR="00FD408F" w:rsidRPr="00674241" w:rsidRDefault="00FD408F" w:rsidP="00971B0E">
      <w:pPr>
        <w:ind w:left="315"/>
        <w:rPr>
          <w:sz w:val="24"/>
          <w:szCs w:val="24"/>
        </w:rPr>
      </w:pPr>
    </w:p>
    <w:p w14:paraId="4E4792FC" w14:textId="27B7542B" w:rsidR="00FD408F" w:rsidRPr="00674241" w:rsidRDefault="00FD408F" w:rsidP="00971B0E">
      <w:pPr>
        <w:spacing w:line="240" w:lineRule="auto"/>
        <w:ind w:left="741"/>
        <w:jc w:val="left"/>
        <w:rPr>
          <w:sz w:val="24"/>
          <w:szCs w:val="24"/>
        </w:rPr>
      </w:pPr>
    </w:p>
    <w:p w14:paraId="5D0DB4AB" w14:textId="39FA23D0" w:rsidR="00DB6492" w:rsidRDefault="00DB6492" w:rsidP="00971B0E">
      <w:pPr>
        <w:pStyle w:val="Ttulo2"/>
        <w:tabs>
          <w:tab w:val="num" w:pos="1722"/>
        </w:tabs>
        <w:spacing w:after="0"/>
        <w:ind w:left="873" w:hanging="567"/>
      </w:pPr>
      <w:r w:rsidRPr="00674241">
        <w:t xml:space="preserve">Diseño de </w:t>
      </w:r>
      <w:proofErr w:type="spellStart"/>
      <w:r w:rsidRPr="00674241">
        <w:t>Wireframes</w:t>
      </w:r>
      <w:proofErr w:type="spellEnd"/>
    </w:p>
    <w:p w14:paraId="4C3CB582" w14:textId="500C18FD" w:rsidR="00971B0E" w:rsidRDefault="00971B0E" w:rsidP="00971B0E"/>
    <w:p w14:paraId="7B2776CD" w14:textId="6A3229D3" w:rsidR="00971B0E" w:rsidRPr="00971B0E" w:rsidRDefault="00971B0E" w:rsidP="00971B0E">
      <w:pPr>
        <w:ind w:left="153" w:firstLine="720"/>
      </w:pPr>
      <w:r>
        <w:t>Ejemplo 01</w:t>
      </w:r>
    </w:p>
    <w:p w14:paraId="36A0AC85" w14:textId="1F0F1C30" w:rsidR="00DB6492" w:rsidRPr="00674241" w:rsidRDefault="00DB6492" w:rsidP="00971B0E">
      <w:pPr>
        <w:ind w:left="315"/>
        <w:rPr>
          <w:sz w:val="24"/>
          <w:szCs w:val="24"/>
        </w:rPr>
      </w:pPr>
    </w:p>
    <w:p w14:paraId="38161690" w14:textId="317259CF" w:rsidR="006619C9" w:rsidRPr="00674241" w:rsidRDefault="006619C9" w:rsidP="00F00299">
      <w:pPr>
        <w:spacing w:line="240" w:lineRule="auto"/>
        <w:ind w:left="851"/>
        <w:jc w:val="left"/>
        <w:rPr>
          <w:sz w:val="24"/>
          <w:szCs w:val="24"/>
        </w:rPr>
      </w:pPr>
      <w:r w:rsidRPr="00674241">
        <w:rPr>
          <w:noProof/>
          <w:sz w:val="24"/>
          <w:szCs w:val="24"/>
        </w:rPr>
        <w:lastRenderedPageBreak/>
        <mc:AlternateContent>
          <mc:Choice Requires="wpg">
            <w:drawing>
              <wp:inline distT="0" distB="0" distL="0" distR="0" wp14:anchorId="13DA4FE6" wp14:editId="034AFCDE">
                <wp:extent cx="5169877" cy="6160477"/>
                <wp:effectExtent l="0" t="0" r="0" b="0"/>
                <wp:docPr id="17" name="Grupo 17"/>
                <wp:cNvGraphicFramePr/>
                <a:graphic xmlns:a="http://schemas.openxmlformats.org/drawingml/2006/main">
                  <a:graphicData uri="http://schemas.microsoft.com/office/word/2010/wordprocessingGroup">
                    <wpg:wgp>
                      <wpg:cNvGrpSpPr/>
                      <wpg:grpSpPr>
                        <a:xfrm>
                          <a:off x="0" y="0"/>
                          <a:ext cx="5169877" cy="6160477"/>
                          <a:chOff x="0" y="0"/>
                          <a:chExt cx="5820097" cy="6720248"/>
                        </a:xfrm>
                      </wpg:grpSpPr>
                      <pic:pic xmlns:pic="http://schemas.openxmlformats.org/drawingml/2006/picture">
                        <pic:nvPicPr>
                          <pic:cNvPr id="15" name="Imagen 15"/>
                          <pic:cNvPicPr>
                            <a:picLocks noChangeAspect="1"/>
                          </pic:cNvPicPr>
                        </pic:nvPicPr>
                        <pic:blipFill>
                          <a:blip r:embed="rId22">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322" y="0"/>
                            <a:ext cx="5819775" cy="6477000"/>
                          </a:xfrm>
                          <a:prstGeom prst="rect">
                            <a:avLst/>
                          </a:prstGeom>
                        </pic:spPr>
                      </pic:pic>
                      <wps:wsp>
                        <wps:cNvPr id="16" name="Cuadro de texto 16"/>
                        <wps:cNvSpPr txBox="1"/>
                        <wps:spPr>
                          <a:xfrm>
                            <a:off x="0" y="6476408"/>
                            <a:ext cx="5819140" cy="243840"/>
                          </a:xfrm>
                          <a:prstGeom prst="rect">
                            <a:avLst/>
                          </a:prstGeom>
                          <a:solidFill>
                            <a:prstClr val="white"/>
                          </a:solidFill>
                          <a:ln>
                            <a:noFill/>
                          </a:ln>
                        </wps:spPr>
                        <wps:txbx>
                          <w:txbxContent>
                            <w:p w14:paraId="2C47BDCD" w14:textId="5562F5E6" w:rsidR="006619C9" w:rsidRPr="006619C9" w:rsidRDefault="006619C9" w:rsidP="006619C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3DA4FE6" id="Grupo 17" o:spid="_x0000_s1026" style="width:407.1pt;height:485.1pt;mso-position-horizontal-relative:char;mso-position-vertical-relative:line" coordsize="58200,67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 o:spid="_x0000_s1027" type="#_x0000_t75" style="position:absolute;left:3;width:58197;height:64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">
                  <v:imagedata r:id="rId24" o:title=""/>
                </v:shape>
                <v:shapetype id="_x0000_t202" coordsize="21600,21600" o:spt="202" path="m,l,21600r21600,l21600,xe">
                  <v:stroke joinstyle="miter"/>
                  <v:path gradientshapeok="t" o:connecttype="rect"/>
                </v:shapetype>
                <v:shape id="Cuadro de texto 16" o:spid="_x0000_s1028" type="#_x0000_t202" style="position:absolute;top:64764;width:58191;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2C47BDCD" w14:textId="5562F5E6" w:rsidR="006619C9" w:rsidRPr="006619C9" w:rsidRDefault="006619C9" w:rsidP="006619C9">
                        <w:pPr>
                          <w:rPr>
                            <w:sz w:val="18"/>
                            <w:szCs w:val="18"/>
                          </w:rPr>
                        </w:pPr>
                      </w:p>
                    </w:txbxContent>
                  </v:textbox>
                </v:shape>
                <w10:anchorlock/>
              </v:group>
            </w:pict>
          </mc:Fallback>
        </mc:AlternateContent>
      </w:r>
    </w:p>
    <w:p w14:paraId="0AEC2AE7" w14:textId="77777777" w:rsidR="006619C9" w:rsidRPr="00674241" w:rsidRDefault="006619C9" w:rsidP="00971B0E">
      <w:pPr>
        <w:spacing w:line="240" w:lineRule="auto"/>
        <w:ind w:left="315"/>
        <w:jc w:val="left"/>
        <w:rPr>
          <w:sz w:val="24"/>
          <w:szCs w:val="24"/>
        </w:rPr>
      </w:pPr>
    </w:p>
    <w:p w14:paraId="506A74C9" w14:textId="214BAA13" w:rsidR="006619C9" w:rsidRDefault="006619C9" w:rsidP="00971B0E">
      <w:pPr>
        <w:ind w:left="315"/>
        <w:rPr>
          <w:sz w:val="24"/>
          <w:szCs w:val="24"/>
        </w:rPr>
      </w:pPr>
    </w:p>
    <w:p w14:paraId="6EC85EEF" w14:textId="17EEF455" w:rsidR="00971B0E" w:rsidRDefault="00971B0E" w:rsidP="00971B0E">
      <w:pPr>
        <w:ind w:left="315"/>
        <w:rPr>
          <w:sz w:val="24"/>
          <w:szCs w:val="24"/>
        </w:rPr>
      </w:pPr>
    </w:p>
    <w:p w14:paraId="45201DF2" w14:textId="7C29A82C" w:rsidR="00971B0E" w:rsidRDefault="00971B0E" w:rsidP="00971B0E">
      <w:pPr>
        <w:ind w:left="315"/>
        <w:rPr>
          <w:sz w:val="24"/>
          <w:szCs w:val="24"/>
        </w:rPr>
      </w:pPr>
    </w:p>
    <w:p w14:paraId="6525A953" w14:textId="70DDD367" w:rsidR="00971B0E" w:rsidRDefault="00971B0E" w:rsidP="00971B0E">
      <w:pPr>
        <w:ind w:left="315"/>
        <w:rPr>
          <w:sz w:val="24"/>
          <w:szCs w:val="24"/>
        </w:rPr>
      </w:pPr>
    </w:p>
    <w:p w14:paraId="09041919" w14:textId="7D437F2A" w:rsidR="00971B0E" w:rsidRDefault="00971B0E" w:rsidP="00971B0E">
      <w:pPr>
        <w:ind w:left="315"/>
        <w:rPr>
          <w:sz w:val="24"/>
          <w:szCs w:val="24"/>
        </w:rPr>
      </w:pPr>
    </w:p>
    <w:p w14:paraId="2172591C" w14:textId="3AD13B8C" w:rsidR="00971B0E" w:rsidRDefault="00971B0E" w:rsidP="00971B0E">
      <w:pPr>
        <w:ind w:left="315"/>
        <w:rPr>
          <w:sz w:val="24"/>
          <w:szCs w:val="24"/>
        </w:rPr>
      </w:pPr>
    </w:p>
    <w:p w14:paraId="07E6426E" w14:textId="278F1DE6" w:rsidR="00971B0E" w:rsidRDefault="00971B0E" w:rsidP="00971B0E">
      <w:pPr>
        <w:ind w:left="315"/>
        <w:rPr>
          <w:sz w:val="24"/>
          <w:szCs w:val="24"/>
        </w:rPr>
      </w:pPr>
    </w:p>
    <w:p w14:paraId="387AD347" w14:textId="5B0812A6" w:rsidR="00971B0E" w:rsidRDefault="00971B0E" w:rsidP="00971B0E">
      <w:pPr>
        <w:ind w:left="315"/>
        <w:rPr>
          <w:sz w:val="24"/>
          <w:szCs w:val="24"/>
        </w:rPr>
      </w:pPr>
    </w:p>
    <w:p w14:paraId="5FC04B8F" w14:textId="6F1FA44F" w:rsidR="00971B0E" w:rsidRDefault="00971B0E" w:rsidP="00971B0E">
      <w:pPr>
        <w:ind w:left="315"/>
        <w:rPr>
          <w:sz w:val="24"/>
          <w:szCs w:val="24"/>
        </w:rPr>
      </w:pPr>
    </w:p>
    <w:p w14:paraId="2BEF521A" w14:textId="172D7C66" w:rsidR="00971B0E" w:rsidRDefault="00971B0E" w:rsidP="00971B0E">
      <w:pPr>
        <w:ind w:left="315"/>
        <w:rPr>
          <w:sz w:val="24"/>
          <w:szCs w:val="24"/>
        </w:rPr>
      </w:pPr>
    </w:p>
    <w:p w14:paraId="470A1D6F" w14:textId="1234D136" w:rsidR="00971B0E" w:rsidRPr="00674241" w:rsidRDefault="00971B0E" w:rsidP="00971B0E">
      <w:pPr>
        <w:ind w:left="315"/>
        <w:rPr>
          <w:sz w:val="24"/>
          <w:szCs w:val="24"/>
        </w:rPr>
      </w:pPr>
      <w:r>
        <w:rPr>
          <w:sz w:val="24"/>
          <w:szCs w:val="24"/>
        </w:rPr>
        <w:t>Ejemplo 02</w:t>
      </w:r>
    </w:p>
    <w:p w14:paraId="53B0E407" w14:textId="33AB0381" w:rsidR="00DB6492" w:rsidRPr="00674241" w:rsidRDefault="006619C9" w:rsidP="00971B0E">
      <w:pPr>
        <w:spacing w:line="240" w:lineRule="auto"/>
        <w:ind w:left="315"/>
        <w:jc w:val="left"/>
        <w:rPr>
          <w:rFonts w:ascii="Tahoma" w:hAnsi="Tahoma" w:cs="Tahoma"/>
          <w:b/>
          <w:bCs/>
          <w:caps/>
          <w:sz w:val="24"/>
          <w:szCs w:val="24"/>
        </w:rPr>
      </w:pPr>
      <w:r w:rsidRPr="00674241">
        <w:rPr>
          <w:rFonts w:ascii="Tahoma" w:hAnsi="Tahoma" w:cs="Tahoma"/>
          <w:b/>
          <w:bCs/>
          <w:caps/>
          <w:noProof/>
          <w:sz w:val="24"/>
          <w:szCs w:val="24"/>
        </w:rPr>
        <w:lastRenderedPageBreak/>
        <w:drawing>
          <wp:inline distT="0" distB="0" distL="0" distR="0" wp14:anchorId="0FE6EF48" wp14:editId="16F81499">
            <wp:extent cx="5532950" cy="569741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5">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0" y="0"/>
                      <a:ext cx="5545353" cy="5710187"/>
                    </a:xfrm>
                    <a:prstGeom prst="rect">
                      <a:avLst/>
                    </a:prstGeom>
                  </pic:spPr>
                </pic:pic>
              </a:graphicData>
            </a:graphic>
          </wp:inline>
        </w:drawing>
      </w:r>
    </w:p>
    <w:p w14:paraId="42B23897" w14:textId="0695C02D" w:rsidR="006619C9" w:rsidRPr="00674241" w:rsidRDefault="006619C9" w:rsidP="00971B0E">
      <w:pPr>
        <w:spacing w:line="240" w:lineRule="auto"/>
        <w:ind w:left="315"/>
        <w:jc w:val="left"/>
        <w:rPr>
          <w:rFonts w:ascii="Tahoma" w:hAnsi="Tahoma" w:cs="Tahoma"/>
          <w:b/>
          <w:bCs/>
          <w:caps/>
          <w:sz w:val="24"/>
          <w:szCs w:val="24"/>
        </w:rPr>
      </w:pPr>
    </w:p>
    <w:p w14:paraId="35E9B35E" w14:textId="77777777" w:rsidR="006619C9" w:rsidRPr="00674241" w:rsidRDefault="006619C9" w:rsidP="00971B0E">
      <w:pPr>
        <w:spacing w:line="240" w:lineRule="auto"/>
        <w:ind w:left="315"/>
        <w:jc w:val="left"/>
        <w:rPr>
          <w:rFonts w:ascii="Tahoma" w:hAnsi="Tahoma" w:cs="Tahoma"/>
          <w:b/>
          <w:bCs/>
          <w:caps/>
          <w:sz w:val="24"/>
          <w:szCs w:val="24"/>
        </w:rPr>
      </w:pPr>
    </w:p>
    <w:p w14:paraId="18879FD4" w14:textId="139BC0A2" w:rsidR="006619C9" w:rsidRPr="00674241" w:rsidRDefault="006619C9" w:rsidP="00971B0E">
      <w:pPr>
        <w:spacing w:line="240" w:lineRule="auto"/>
        <w:ind w:left="315"/>
        <w:jc w:val="left"/>
        <w:rPr>
          <w:rFonts w:ascii="Tahoma" w:hAnsi="Tahoma" w:cs="Tahoma"/>
          <w:b/>
          <w:bCs/>
          <w:caps/>
          <w:sz w:val="24"/>
          <w:szCs w:val="24"/>
        </w:rPr>
      </w:pPr>
      <w:r w:rsidRPr="00674241">
        <w:rPr>
          <w:rFonts w:ascii="Tahoma" w:hAnsi="Tahoma" w:cs="Tahoma"/>
          <w:b/>
          <w:bCs/>
          <w:caps/>
          <w:sz w:val="24"/>
          <w:szCs w:val="24"/>
        </w:rPr>
        <w:br w:type="page"/>
      </w:r>
    </w:p>
    <w:p w14:paraId="268C5BE9" w14:textId="4A4EFF9C" w:rsidR="001C5399" w:rsidRPr="00674241" w:rsidRDefault="00014506" w:rsidP="00971B0E">
      <w:pPr>
        <w:pStyle w:val="Ttulo1"/>
        <w:shd w:val="clear" w:color="auto" w:fill="auto"/>
        <w:tabs>
          <w:tab w:val="clear" w:pos="432"/>
        </w:tabs>
        <w:spacing w:after="0"/>
        <w:ind w:left="171"/>
        <w:rPr>
          <w:rFonts w:ascii="Tahoma" w:hAnsi="Tahoma" w:cs="Tahoma"/>
          <w:bCs/>
          <w:sz w:val="24"/>
          <w:szCs w:val="24"/>
        </w:rPr>
      </w:pPr>
      <w:r w:rsidRPr="00674241">
        <w:rPr>
          <w:rFonts w:ascii="Tahoma" w:hAnsi="Tahoma" w:cs="Tahoma"/>
          <w:bCs/>
          <w:sz w:val="24"/>
          <w:szCs w:val="24"/>
        </w:rPr>
        <w:lastRenderedPageBreak/>
        <w:t>ESTRUCTURA WEB</w:t>
      </w:r>
      <w:r w:rsidR="00085D1D" w:rsidRPr="00674241">
        <w:rPr>
          <w:rFonts w:ascii="Tahoma" w:hAnsi="Tahoma" w:cs="Tahoma"/>
          <w:bCs/>
          <w:sz w:val="24"/>
          <w:szCs w:val="24"/>
        </w:rPr>
        <w:t xml:space="preserve"> (MAPA DE SITIO)</w:t>
      </w:r>
    </w:p>
    <w:p w14:paraId="71AEC6AB" w14:textId="77777777" w:rsidR="00014506" w:rsidRPr="00674241" w:rsidRDefault="00014506" w:rsidP="00971B0E">
      <w:pPr>
        <w:pStyle w:val="Textoindependiente"/>
        <w:ind w:left="747"/>
        <w:jc w:val="both"/>
        <w:rPr>
          <w:rFonts w:ascii="Tahoma" w:hAnsi="Tahoma" w:cs="Tahoma"/>
          <w:b w:val="0"/>
          <w:sz w:val="24"/>
          <w:szCs w:val="24"/>
        </w:rPr>
      </w:pPr>
    </w:p>
    <w:p w14:paraId="590883D5" w14:textId="77777777" w:rsidR="00A01422" w:rsidRPr="00674241" w:rsidRDefault="00785016" w:rsidP="00971B0E">
      <w:pPr>
        <w:pStyle w:val="Textoindependiente"/>
        <w:ind w:left="599"/>
        <w:jc w:val="both"/>
        <w:rPr>
          <w:rFonts w:ascii="Tahoma" w:hAnsi="Tahoma" w:cs="Tahoma"/>
          <w:b w:val="0"/>
          <w:sz w:val="24"/>
          <w:szCs w:val="24"/>
        </w:rPr>
      </w:pPr>
      <w:r w:rsidRPr="00674241">
        <w:rPr>
          <w:noProof/>
          <w:sz w:val="24"/>
          <w:szCs w:val="24"/>
          <w:lang w:val="es-PE" w:eastAsia="es-PE"/>
        </w:rPr>
        <w:drawing>
          <wp:inline distT="0" distB="0" distL="0" distR="0" wp14:anchorId="53D71627" wp14:editId="1C647A91">
            <wp:extent cx="5373935" cy="28252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7521" cy="2832404"/>
                    </a:xfrm>
                    <a:prstGeom prst="rect">
                      <a:avLst/>
                    </a:prstGeom>
                    <a:noFill/>
                    <a:ln>
                      <a:noFill/>
                    </a:ln>
                  </pic:spPr>
                </pic:pic>
              </a:graphicData>
            </a:graphic>
          </wp:inline>
        </w:drawing>
      </w:r>
    </w:p>
    <w:p w14:paraId="36B66A01" w14:textId="77777777" w:rsidR="00A01422" w:rsidRPr="00674241" w:rsidRDefault="00A01422" w:rsidP="00971B0E">
      <w:pPr>
        <w:pStyle w:val="Textoindependiente"/>
        <w:ind w:left="599"/>
        <w:jc w:val="both"/>
        <w:rPr>
          <w:rFonts w:ascii="Tahoma" w:hAnsi="Tahoma" w:cs="Tahoma"/>
          <w:b w:val="0"/>
          <w:sz w:val="24"/>
          <w:szCs w:val="24"/>
        </w:rPr>
      </w:pPr>
    </w:p>
    <w:bookmarkEnd w:id="0"/>
    <w:bookmarkEnd w:id="1"/>
    <w:p w14:paraId="7BC54123" w14:textId="5960CDC1" w:rsidR="00E87B0E" w:rsidRPr="00674241" w:rsidRDefault="00E87B0E" w:rsidP="00E87B0E">
      <w:pPr>
        <w:jc w:val="center"/>
        <w:rPr>
          <w:sz w:val="24"/>
          <w:szCs w:val="24"/>
        </w:rPr>
      </w:pPr>
    </w:p>
    <w:p w14:paraId="71C250A2" w14:textId="01059B82" w:rsidR="00E87B0E" w:rsidRPr="00674241" w:rsidRDefault="00E87B0E" w:rsidP="00F5543D">
      <w:pPr>
        <w:pStyle w:val="Ttulo1"/>
        <w:shd w:val="clear" w:color="auto" w:fill="auto"/>
        <w:tabs>
          <w:tab w:val="clear" w:pos="432"/>
        </w:tabs>
        <w:spacing w:after="0"/>
        <w:ind w:left="171"/>
      </w:pPr>
      <w:r w:rsidRPr="00F5543D">
        <w:rPr>
          <w:rFonts w:ascii="Tahoma" w:hAnsi="Tahoma" w:cs="Tahoma"/>
          <w:bCs/>
          <w:sz w:val="24"/>
          <w:szCs w:val="24"/>
        </w:rPr>
        <w:t>ANEXOS</w:t>
      </w:r>
    </w:p>
    <w:p w14:paraId="4F2B6D98" w14:textId="50182FDE" w:rsidR="00E87B0E" w:rsidRPr="00674241" w:rsidRDefault="00E87B0E" w:rsidP="00E87B0E">
      <w:pPr>
        <w:jc w:val="center"/>
        <w:rPr>
          <w:b/>
          <w:bCs/>
          <w:sz w:val="24"/>
          <w:szCs w:val="24"/>
        </w:rPr>
      </w:pPr>
    </w:p>
    <w:p w14:paraId="58C85F97" w14:textId="77777777" w:rsidR="00C2299B" w:rsidRDefault="00C2299B" w:rsidP="00C2299B">
      <w:pPr>
        <w:pStyle w:val="Ttulo2"/>
      </w:pPr>
      <w:bookmarkStart w:id="3" w:name="_Toc89384636"/>
      <w:r>
        <w:t>anexo 01</w:t>
      </w:r>
      <w:bookmarkEnd w:id="3"/>
    </w:p>
    <w:p w14:paraId="1A07FF58" w14:textId="77777777" w:rsidR="00C2299B" w:rsidRDefault="00C2299B" w:rsidP="00C2299B"/>
    <w:p w14:paraId="3FDBA47E" w14:textId="77777777" w:rsidR="00C2299B" w:rsidRPr="0076687C" w:rsidRDefault="00C2299B" w:rsidP="00C2299B">
      <w:pPr>
        <w:ind w:left="1440"/>
        <w:rPr>
          <w:szCs w:val="22"/>
        </w:rPr>
      </w:pPr>
      <w:r w:rsidRPr="0076687C">
        <w:rPr>
          <w:rFonts w:ascii="Verdana" w:hAnsi="Verdana" w:cs="Tahoma"/>
          <w:b/>
          <w:bCs/>
          <w:szCs w:val="22"/>
          <w:lang w:val="es-ES"/>
        </w:rPr>
        <w:t>FAI-101 Ficha de Proyecto</w:t>
      </w:r>
    </w:p>
    <w:p w14:paraId="68424139" w14:textId="77777777" w:rsidR="00C2299B" w:rsidRDefault="00C2299B" w:rsidP="00C2299B">
      <w:pPr>
        <w:pStyle w:val="Ttulo2"/>
      </w:pPr>
      <w:bookmarkStart w:id="4" w:name="_Toc89384637"/>
      <w:r>
        <w:t>ANEXO 02</w:t>
      </w:r>
      <w:bookmarkEnd w:id="4"/>
    </w:p>
    <w:p w14:paraId="50CD2489" w14:textId="77777777" w:rsidR="00C2299B" w:rsidRDefault="00C2299B" w:rsidP="00C2299B"/>
    <w:p w14:paraId="68FF8D22" w14:textId="77777777" w:rsidR="00C2299B" w:rsidRPr="0076687C" w:rsidRDefault="00C2299B" w:rsidP="00C2299B">
      <w:pPr>
        <w:ind w:left="1440"/>
        <w:rPr>
          <w:rFonts w:ascii="Verdana" w:hAnsi="Verdana" w:cs="Tahoma"/>
          <w:b/>
          <w:bCs/>
          <w:szCs w:val="22"/>
          <w:lang w:val="es-ES"/>
        </w:rPr>
      </w:pPr>
      <w:r w:rsidRPr="0076687C">
        <w:rPr>
          <w:rFonts w:ascii="Verdana" w:hAnsi="Verdana" w:cs="Tahoma"/>
          <w:b/>
          <w:bCs/>
          <w:szCs w:val="22"/>
          <w:lang w:val="es-ES"/>
        </w:rPr>
        <w:t>FAI-102 Visión del Negocio</w:t>
      </w:r>
    </w:p>
    <w:p w14:paraId="2ED64ABD" w14:textId="77777777" w:rsidR="00C2299B" w:rsidRPr="0076687C" w:rsidRDefault="00C2299B" w:rsidP="00C2299B">
      <w:pPr>
        <w:pStyle w:val="Ttulo2"/>
      </w:pPr>
      <w:bookmarkStart w:id="5" w:name="_Toc89384638"/>
      <w:r w:rsidRPr="00F5543D">
        <w:t>ANEXOS</w:t>
      </w:r>
      <w:r>
        <w:t xml:space="preserve"> 03</w:t>
      </w:r>
      <w:bookmarkEnd w:id="5"/>
    </w:p>
    <w:p w14:paraId="6DFDF206" w14:textId="77777777" w:rsidR="00C2299B" w:rsidRDefault="00C2299B" w:rsidP="00C2299B">
      <w:pPr>
        <w:ind w:left="1440"/>
        <w:rPr>
          <w:b/>
          <w:bCs/>
          <w:sz w:val="24"/>
          <w:szCs w:val="24"/>
        </w:rPr>
      </w:pPr>
    </w:p>
    <w:p w14:paraId="423AC751" w14:textId="77777777" w:rsidR="00C2299B" w:rsidRDefault="00C2299B" w:rsidP="00C2299B">
      <w:pPr>
        <w:ind w:left="1440"/>
        <w:rPr>
          <w:rFonts w:ascii="Verdana" w:hAnsi="Verdana" w:cs="Tahoma"/>
          <w:b/>
          <w:bCs/>
          <w:szCs w:val="22"/>
          <w:lang w:val="es-ES"/>
        </w:rPr>
      </w:pPr>
      <w:r w:rsidRPr="0076687C">
        <w:rPr>
          <w:rFonts w:ascii="Verdana" w:hAnsi="Verdana" w:cs="Tahoma"/>
          <w:b/>
          <w:bCs/>
          <w:szCs w:val="22"/>
          <w:lang w:val="es-ES"/>
        </w:rPr>
        <w:t>FAI-103 Encuesta de Información</w:t>
      </w:r>
    </w:p>
    <w:p w14:paraId="63FD4112" w14:textId="77777777" w:rsidR="00C2299B" w:rsidRDefault="00C2299B" w:rsidP="00C2299B">
      <w:pPr>
        <w:pStyle w:val="Ttulo2"/>
      </w:pPr>
      <w:r w:rsidRPr="00F5543D">
        <w:t>ANEXOS</w:t>
      </w:r>
      <w:r>
        <w:t xml:space="preserve"> 04</w:t>
      </w:r>
    </w:p>
    <w:p w14:paraId="05B636CB" w14:textId="77777777" w:rsidR="00C2299B" w:rsidRDefault="00C2299B" w:rsidP="00C2299B">
      <w:pPr>
        <w:ind w:left="1440"/>
      </w:pPr>
    </w:p>
    <w:p w14:paraId="3A60C8C3" w14:textId="77777777" w:rsidR="00C2299B" w:rsidRPr="0076687C" w:rsidRDefault="00C2299B" w:rsidP="00C2299B">
      <w:pPr>
        <w:ind w:left="1440"/>
        <w:rPr>
          <w:szCs w:val="22"/>
        </w:rPr>
      </w:pPr>
      <w:r w:rsidRPr="0076687C">
        <w:rPr>
          <w:rFonts w:ascii="Verdana" w:hAnsi="Verdana" w:cs="Tahoma"/>
          <w:b/>
          <w:bCs/>
          <w:szCs w:val="22"/>
          <w:lang w:val="es-ES"/>
        </w:rPr>
        <w:t>FAI-104 Plantilla del Proyecto</w:t>
      </w:r>
    </w:p>
    <w:p w14:paraId="0761C5AF" w14:textId="3CDCD676" w:rsidR="00C2299B" w:rsidRDefault="00C2299B" w:rsidP="00C2299B">
      <w:pPr>
        <w:pStyle w:val="Ttulo2"/>
      </w:pPr>
      <w:r>
        <w:t>ANEXO 05</w:t>
      </w:r>
    </w:p>
    <w:p w14:paraId="7F1C2EBA" w14:textId="79A54537" w:rsidR="00C2299B" w:rsidRDefault="00C2299B" w:rsidP="00C2299B">
      <w:pPr>
        <w:pStyle w:val="Ttulo2"/>
      </w:pPr>
      <w:r>
        <w:t>ANEXO 06</w:t>
      </w:r>
    </w:p>
    <w:p w14:paraId="545D4D3C" w14:textId="7441D92F" w:rsidR="00C2299B" w:rsidRDefault="00C2299B" w:rsidP="00C2299B">
      <w:pPr>
        <w:pStyle w:val="Ttulo2"/>
      </w:pPr>
      <w:r>
        <w:lastRenderedPageBreak/>
        <w:t>ANEXO 07</w:t>
      </w:r>
    </w:p>
    <w:p w14:paraId="1D35C53B" w14:textId="72303B76" w:rsidR="00C2299B" w:rsidRPr="00C2299B" w:rsidRDefault="00C2299B" w:rsidP="00C2299B">
      <w:pPr>
        <w:pStyle w:val="Ttulo2"/>
      </w:pPr>
      <w:r>
        <w:t>ANEXO 08</w:t>
      </w:r>
    </w:p>
    <w:p w14:paraId="2E02B177" w14:textId="1F9DE4DD" w:rsidR="00C2299B" w:rsidRDefault="00C2299B" w:rsidP="00C2299B">
      <w:pPr>
        <w:pStyle w:val="Ttulo2"/>
      </w:pPr>
      <w:r w:rsidRPr="00F5543D">
        <w:t>ANEXOS</w:t>
      </w:r>
      <w:r>
        <w:t xml:space="preserve"> 09</w:t>
      </w:r>
    </w:p>
    <w:p w14:paraId="385EE6CA" w14:textId="77777777" w:rsidR="00C2299B" w:rsidRDefault="00C2299B" w:rsidP="00C2299B">
      <w:pPr>
        <w:ind w:left="1440"/>
      </w:pPr>
    </w:p>
    <w:p w14:paraId="2BC8B4F1" w14:textId="77777777" w:rsidR="00C2299B" w:rsidRDefault="00C2299B" w:rsidP="00C2299B">
      <w:pPr>
        <w:ind w:left="1440"/>
        <w:rPr>
          <w:rFonts w:ascii="Verdana" w:hAnsi="Verdana" w:cs="Tahoma"/>
          <w:b/>
          <w:bCs/>
          <w:szCs w:val="22"/>
          <w:lang w:val="es-ES"/>
        </w:rPr>
      </w:pPr>
      <w:r w:rsidRPr="00B22A94">
        <w:rPr>
          <w:rFonts w:ascii="Verdana" w:hAnsi="Verdana" w:cs="Tahoma"/>
          <w:b/>
          <w:bCs/>
          <w:szCs w:val="22"/>
          <w:lang w:val="es-ES"/>
        </w:rPr>
        <w:t>FAI-107 Prototipos del Sistema</w:t>
      </w:r>
    </w:p>
    <w:p w14:paraId="4DD2480F" w14:textId="77777777" w:rsidR="00C2299B" w:rsidRDefault="00C2299B" w:rsidP="00C2299B">
      <w:pPr>
        <w:pStyle w:val="Ttulo2"/>
      </w:pPr>
      <w:r w:rsidRPr="00F5543D">
        <w:t>ANEXOS</w:t>
      </w:r>
      <w:r>
        <w:t xml:space="preserve"> 11</w:t>
      </w:r>
    </w:p>
    <w:p w14:paraId="17233E5E" w14:textId="77777777" w:rsidR="00C2299B" w:rsidRDefault="00C2299B" w:rsidP="00C2299B">
      <w:pPr>
        <w:ind w:left="1440"/>
      </w:pPr>
    </w:p>
    <w:p w14:paraId="3E1C6A99" w14:textId="77777777" w:rsidR="00C2299B" w:rsidRPr="008B3BB1" w:rsidRDefault="00C2299B" w:rsidP="00C2299B">
      <w:pPr>
        <w:ind w:left="1440"/>
        <w:rPr>
          <w:rFonts w:ascii="Verdana" w:hAnsi="Verdana" w:cs="Tahoma"/>
          <w:b/>
          <w:bCs/>
          <w:szCs w:val="22"/>
          <w:lang w:val="es-ES"/>
        </w:rPr>
      </w:pPr>
      <w:r w:rsidRPr="008B3BB1">
        <w:rPr>
          <w:rFonts w:ascii="Verdana" w:hAnsi="Verdana" w:cs="Tahoma"/>
          <w:b/>
          <w:bCs/>
          <w:szCs w:val="22"/>
          <w:lang w:val="es-ES"/>
        </w:rPr>
        <w:t>FAI-108 Software Producido</w:t>
      </w:r>
    </w:p>
    <w:p w14:paraId="6332503D" w14:textId="77777777" w:rsidR="00C2299B" w:rsidRDefault="00C2299B" w:rsidP="00C2299B">
      <w:pPr>
        <w:pStyle w:val="Ttulo1"/>
        <w:shd w:val="clear" w:color="auto" w:fill="auto"/>
        <w:tabs>
          <w:tab w:val="clear" w:pos="432"/>
        </w:tabs>
        <w:spacing w:after="0"/>
        <w:ind w:left="171"/>
        <w:rPr>
          <w:rFonts w:ascii="Tahoma" w:hAnsi="Tahoma" w:cs="Tahoma"/>
          <w:bCs/>
          <w:sz w:val="24"/>
          <w:szCs w:val="24"/>
        </w:rPr>
      </w:pPr>
      <w:r w:rsidRPr="00F5543D">
        <w:rPr>
          <w:rFonts w:ascii="Tahoma" w:hAnsi="Tahoma" w:cs="Tahoma"/>
          <w:bCs/>
          <w:sz w:val="24"/>
          <w:szCs w:val="24"/>
        </w:rPr>
        <w:t>ANEXOS</w:t>
      </w:r>
      <w:r>
        <w:rPr>
          <w:rFonts w:ascii="Tahoma" w:hAnsi="Tahoma" w:cs="Tahoma"/>
          <w:bCs/>
          <w:sz w:val="24"/>
          <w:szCs w:val="24"/>
        </w:rPr>
        <w:t xml:space="preserve"> 12</w:t>
      </w:r>
    </w:p>
    <w:p w14:paraId="1C3D1A24" w14:textId="77777777" w:rsidR="00C2299B" w:rsidRDefault="00C2299B" w:rsidP="00C2299B">
      <w:pPr>
        <w:ind w:left="1440"/>
      </w:pPr>
    </w:p>
    <w:p w14:paraId="6F2092B8" w14:textId="77777777" w:rsidR="00C2299B" w:rsidRPr="008B3BB1" w:rsidRDefault="00C2299B" w:rsidP="00C2299B">
      <w:pPr>
        <w:ind w:left="1440"/>
        <w:rPr>
          <w:szCs w:val="22"/>
        </w:rPr>
      </w:pPr>
      <w:r w:rsidRPr="008B3BB1">
        <w:rPr>
          <w:rFonts w:ascii="Verdana" w:hAnsi="Verdana" w:cs="Tahoma"/>
          <w:b/>
          <w:bCs/>
          <w:szCs w:val="22"/>
          <w:lang w:val="es-ES"/>
        </w:rPr>
        <w:t>FAI-109 Manual de Usuario Final</w:t>
      </w:r>
    </w:p>
    <w:p w14:paraId="5BA2713A" w14:textId="77777777" w:rsidR="005C0FFF" w:rsidRPr="00674241" w:rsidRDefault="005C0FFF" w:rsidP="00C2299B">
      <w:pPr>
        <w:rPr>
          <w:b/>
          <w:bCs/>
          <w:sz w:val="24"/>
          <w:szCs w:val="24"/>
        </w:rPr>
      </w:pPr>
    </w:p>
    <w:sectPr w:rsidR="005C0FFF" w:rsidRPr="00674241" w:rsidSect="00BD1AA0">
      <w:headerReference w:type="default" r:id="rId28"/>
      <w:footerReference w:type="even" r:id="rId29"/>
      <w:headerReference w:type="first" r:id="rId30"/>
      <w:pgSz w:w="11907" w:h="16840" w:code="9"/>
      <w:pgMar w:top="1588" w:right="1134" w:bottom="1554" w:left="1418" w:header="720" w:footer="89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3B89B" w14:textId="77777777" w:rsidR="00603CE5" w:rsidRDefault="00603CE5">
      <w:r>
        <w:separator/>
      </w:r>
    </w:p>
  </w:endnote>
  <w:endnote w:type="continuationSeparator" w:id="0">
    <w:p w14:paraId="679E82D6" w14:textId="77777777" w:rsidR="00603CE5" w:rsidRDefault="00603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MT">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heSansCorrespondence">
    <w:altName w:val="Gadugi"/>
    <w:charset w:val="00"/>
    <w:family w:val="swiss"/>
    <w:pitch w:val="variable"/>
    <w:sig w:usb0="00000003" w:usb1="10002048" w:usb2="00000000" w:usb3="00000000" w:csb0="00000001" w:csb1="00000000"/>
  </w:font>
  <w:font w:name="Open Sans">
    <w:altName w:val="Segoe UI"/>
    <w:charset w:val="00"/>
    <w:family w:val="swiss"/>
    <w:pitch w:val="variable"/>
    <w:sig w:usb0="E00002EF" w:usb1="4000205B" w:usb2="00000028"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A0A7" w14:textId="77777777" w:rsidR="00785E09" w:rsidRDefault="00785E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118EDA1" w14:textId="77777777" w:rsidR="00785E09" w:rsidRDefault="00785E0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DB376" w14:textId="77777777" w:rsidR="00603CE5" w:rsidRDefault="00603CE5">
      <w:r>
        <w:separator/>
      </w:r>
    </w:p>
  </w:footnote>
  <w:footnote w:type="continuationSeparator" w:id="0">
    <w:p w14:paraId="3860CA81" w14:textId="77777777" w:rsidR="00603CE5" w:rsidRDefault="00603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F876" w14:textId="77777777" w:rsidR="00AC4AEB" w:rsidRPr="00DD665D" w:rsidRDefault="00AC4AEB" w:rsidP="00AC4AEB">
    <w:pPr>
      <w:pStyle w:val="Encabezado"/>
      <w:tabs>
        <w:tab w:val="clear" w:pos="4252"/>
        <w:tab w:val="clear" w:pos="8504"/>
      </w:tabs>
      <w:jc w:val="left"/>
      <w:rPr>
        <w:rFonts w:ascii="Century Schoolbook" w:hAnsi="Century Schoolbook"/>
        <w:b/>
        <w:i/>
        <w:sz w:val="16"/>
        <w:u w:val="single"/>
      </w:rPr>
    </w:pPr>
  </w:p>
  <w:p w14:paraId="7F65B4DC" w14:textId="77777777" w:rsidR="00785E09" w:rsidRPr="00AC4AEB" w:rsidRDefault="00785E09" w:rsidP="00AC4AEB">
    <w:pPr>
      <w:pStyle w:val="Encabezado"/>
      <w:tabs>
        <w:tab w:val="clear" w:pos="4252"/>
        <w:tab w:val="clear" w:pos="8504"/>
      </w:tabs>
      <w:rPr>
        <w:rFonts w:ascii="Verdana" w:hAnsi="Verdana"/>
        <w:sz w:val="14"/>
        <w:szCs w:val="14"/>
      </w:rPr>
    </w:pPr>
    <w:r w:rsidRPr="00595BD7">
      <w:rPr>
        <w:rFonts w:ascii="Verdana" w:hAnsi="Verdana"/>
        <w:sz w:val="14"/>
        <w:szCs w:val="14"/>
      </w:rPr>
      <w:t xml:space="preserve">        </w:t>
    </w:r>
    <w:r w:rsidRPr="00595BD7">
      <w:rPr>
        <w:rFonts w:ascii="Verdana" w:hAnsi="Verdana"/>
        <w:sz w:val="14"/>
        <w:szCs w:val="14"/>
      </w:rPr>
      <w:tab/>
      <w:t xml:space="preserve">  </w:t>
    </w:r>
    <w:r w:rsidRPr="00595BD7">
      <w:rPr>
        <w:rFonts w:ascii="Verdana" w:hAnsi="Verdana"/>
        <w:sz w:val="14"/>
        <w:szCs w:val="14"/>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E293" w14:textId="77777777" w:rsidR="00DF2D59" w:rsidRPr="00A459B3" w:rsidRDefault="004E105A" w:rsidP="000D79F4">
    <w:pPr>
      <w:pStyle w:val="Encabezado"/>
      <w:jc w:val="right"/>
      <w:rPr>
        <w:b/>
        <w:color w:val="0070C0"/>
      </w:rPr>
    </w:pPr>
    <w:r w:rsidRPr="004E105A">
      <w:rPr>
        <w:b/>
        <w:noProof/>
        <w:color w:val="002060"/>
        <w:sz w:val="28"/>
        <w:szCs w:val="28"/>
        <w:lang w:val="es-PE" w:eastAsia="es-PE"/>
      </w:rPr>
      <w:t xml:space="preserve">Laboratorio de Integración I: </w:t>
    </w:r>
    <w:r w:rsidR="005300E4">
      <w:rPr>
        <w:b/>
        <w:noProof/>
        <w:color w:val="002060"/>
        <w:sz w:val="28"/>
        <w:szCs w:val="28"/>
        <w:lang w:val="es-PE" w:eastAsia="es-PE"/>
      </w:rPr>
      <w:t>Lanzamiento de una Página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904F070"/>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60"/>
        </w:tabs>
        <w:ind w:left="860" w:hanging="576"/>
      </w:pPr>
      <w:rPr>
        <w:rFonts w:ascii="Tahoma" w:hAnsi="Tahoma" w:cs="Tahoma" w:hint="default"/>
        <w:sz w:val="24"/>
        <w:szCs w:val="18"/>
      </w:rPr>
    </w:lvl>
    <w:lvl w:ilvl="2">
      <w:start w:val="1"/>
      <w:numFmt w:val="decimal"/>
      <w:pStyle w:val="Ttulo3"/>
      <w:lvlText w:val="%1.%2.%3"/>
      <w:lvlJc w:val="left"/>
      <w:pPr>
        <w:tabs>
          <w:tab w:val="num" w:pos="720"/>
        </w:tabs>
        <w:ind w:left="720" w:hanging="720"/>
      </w:pPr>
      <w:rPr>
        <w:rFonts w:hint="default"/>
        <w:b/>
        <w:bCs w:val="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6F6B29EA"/>
    <w:multiLevelType w:val="hybridMultilevel"/>
    <w:tmpl w:val="74AEA5F2"/>
    <w:lvl w:ilvl="0" w:tplc="0C0A000F">
      <w:start w:val="1"/>
      <w:numFmt w:val="decimal"/>
      <w:lvlText w:val="%1."/>
      <w:lvlJc w:val="left"/>
      <w:pPr>
        <w:ind w:left="5115" w:hanging="360"/>
      </w:pPr>
    </w:lvl>
    <w:lvl w:ilvl="1" w:tplc="0C0A0019" w:tentative="1">
      <w:start w:val="1"/>
      <w:numFmt w:val="lowerLetter"/>
      <w:lvlText w:val="%2."/>
      <w:lvlJc w:val="left"/>
      <w:pPr>
        <w:ind w:left="5835" w:hanging="360"/>
      </w:pPr>
    </w:lvl>
    <w:lvl w:ilvl="2" w:tplc="0C0A001B" w:tentative="1">
      <w:start w:val="1"/>
      <w:numFmt w:val="lowerRoman"/>
      <w:lvlText w:val="%3."/>
      <w:lvlJc w:val="right"/>
      <w:pPr>
        <w:ind w:left="6555" w:hanging="180"/>
      </w:pPr>
    </w:lvl>
    <w:lvl w:ilvl="3" w:tplc="0C0A000F" w:tentative="1">
      <w:start w:val="1"/>
      <w:numFmt w:val="decimal"/>
      <w:lvlText w:val="%4."/>
      <w:lvlJc w:val="left"/>
      <w:pPr>
        <w:ind w:left="7275" w:hanging="360"/>
      </w:pPr>
    </w:lvl>
    <w:lvl w:ilvl="4" w:tplc="0C0A0019" w:tentative="1">
      <w:start w:val="1"/>
      <w:numFmt w:val="lowerLetter"/>
      <w:lvlText w:val="%5."/>
      <w:lvlJc w:val="left"/>
      <w:pPr>
        <w:ind w:left="7995" w:hanging="360"/>
      </w:pPr>
    </w:lvl>
    <w:lvl w:ilvl="5" w:tplc="0C0A001B" w:tentative="1">
      <w:start w:val="1"/>
      <w:numFmt w:val="lowerRoman"/>
      <w:lvlText w:val="%6."/>
      <w:lvlJc w:val="right"/>
      <w:pPr>
        <w:ind w:left="8715" w:hanging="180"/>
      </w:pPr>
    </w:lvl>
    <w:lvl w:ilvl="6" w:tplc="0C0A000F" w:tentative="1">
      <w:start w:val="1"/>
      <w:numFmt w:val="decimal"/>
      <w:lvlText w:val="%7."/>
      <w:lvlJc w:val="left"/>
      <w:pPr>
        <w:ind w:left="9435" w:hanging="360"/>
      </w:pPr>
    </w:lvl>
    <w:lvl w:ilvl="7" w:tplc="0C0A0019" w:tentative="1">
      <w:start w:val="1"/>
      <w:numFmt w:val="lowerLetter"/>
      <w:lvlText w:val="%8."/>
      <w:lvlJc w:val="left"/>
      <w:pPr>
        <w:ind w:left="10155" w:hanging="360"/>
      </w:pPr>
    </w:lvl>
    <w:lvl w:ilvl="8" w:tplc="0C0A001B" w:tentative="1">
      <w:start w:val="1"/>
      <w:numFmt w:val="lowerRoman"/>
      <w:lvlText w:val="%9."/>
      <w:lvlJc w:val="right"/>
      <w:pPr>
        <w:ind w:left="10875" w:hanging="180"/>
      </w:pPr>
    </w:lvl>
  </w:abstractNum>
  <w:abstractNum w:abstractNumId="2" w15:restartNumberingAfterBreak="0">
    <w:nsid w:val="731676B0"/>
    <w:multiLevelType w:val="singleLevel"/>
    <w:tmpl w:val="0566554E"/>
    <w:lvl w:ilvl="0">
      <w:start w:val="1"/>
      <w:numFmt w:val="bullet"/>
      <w:pStyle w:val="ADR1"/>
      <w:lvlText w:val=""/>
      <w:lvlJc w:val="left"/>
      <w:pPr>
        <w:tabs>
          <w:tab w:val="num" w:pos="360"/>
        </w:tabs>
        <w:ind w:left="360" w:hanging="360"/>
      </w:pPr>
      <w:rPr>
        <w:rFonts w:ascii="Symbol" w:hAnsi="Symbol" w:hint="default"/>
        <w:sz w:val="16"/>
      </w:rPr>
    </w:lvl>
  </w:abstractNum>
  <w:abstractNum w:abstractNumId="3" w15:restartNumberingAfterBreak="0">
    <w:nsid w:val="7EC05EB7"/>
    <w:multiLevelType w:val="multilevel"/>
    <w:tmpl w:val="D9F6641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682127111">
    <w:abstractNumId w:val="2"/>
  </w:num>
  <w:num w:numId="2" w16cid:durableId="695499545">
    <w:abstractNumId w:val="0"/>
  </w:num>
  <w:num w:numId="3" w16cid:durableId="859124745">
    <w:abstractNumId w:val="1"/>
  </w:num>
  <w:num w:numId="4" w16cid:durableId="12613780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E9A"/>
    <w:rsid w:val="00014506"/>
    <w:rsid w:val="00015664"/>
    <w:rsid w:val="00016A2B"/>
    <w:rsid w:val="00020256"/>
    <w:rsid w:val="000239A4"/>
    <w:rsid w:val="000239FB"/>
    <w:rsid w:val="000279D0"/>
    <w:rsid w:val="00043601"/>
    <w:rsid w:val="00046269"/>
    <w:rsid w:val="00047801"/>
    <w:rsid w:val="000564F9"/>
    <w:rsid w:val="00071E9A"/>
    <w:rsid w:val="000773E4"/>
    <w:rsid w:val="0008185C"/>
    <w:rsid w:val="00085D1D"/>
    <w:rsid w:val="000865CF"/>
    <w:rsid w:val="00090077"/>
    <w:rsid w:val="00090324"/>
    <w:rsid w:val="00095D5B"/>
    <w:rsid w:val="000A7039"/>
    <w:rsid w:val="000B34E4"/>
    <w:rsid w:val="000B54B7"/>
    <w:rsid w:val="000B6C47"/>
    <w:rsid w:val="000B7261"/>
    <w:rsid w:val="000C1012"/>
    <w:rsid w:val="000C3DA9"/>
    <w:rsid w:val="000C65DB"/>
    <w:rsid w:val="000D79F4"/>
    <w:rsid w:val="000E518B"/>
    <w:rsid w:val="000F015C"/>
    <w:rsid w:val="0010188C"/>
    <w:rsid w:val="00106AB3"/>
    <w:rsid w:val="00111A67"/>
    <w:rsid w:val="0011315E"/>
    <w:rsid w:val="0011690A"/>
    <w:rsid w:val="001206CC"/>
    <w:rsid w:val="00120B37"/>
    <w:rsid w:val="0012384F"/>
    <w:rsid w:val="001269F8"/>
    <w:rsid w:val="001271EE"/>
    <w:rsid w:val="00130ED9"/>
    <w:rsid w:val="00160011"/>
    <w:rsid w:val="00161401"/>
    <w:rsid w:val="0016739D"/>
    <w:rsid w:val="00173D14"/>
    <w:rsid w:val="00174510"/>
    <w:rsid w:val="001770B2"/>
    <w:rsid w:val="00181E6B"/>
    <w:rsid w:val="001828B6"/>
    <w:rsid w:val="00192E23"/>
    <w:rsid w:val="001A6C89"/>
    <w:rsid w:val="001B1772"/>
    <w:rsid w:val="001B3169"/>
    <w:rsid w:val="001B3DB7"/>
    <w:rsid w:val="001C1FBF"/>
    <w:rsid w:val="001C5399"/>
    <w:rsid w:val="001D1D6E"/>
    <w:rsid w:val="001E01E6"/>
    <w:rsid w:val="001F2720"/>
    <w:rsid w:val="001F5BED"/>
    <w:rsid w:val="0020218C"/>
    <w:rsid w:val="00204BAB"/>
    <w:rsid w:val="00207F47"/>
    <w:rsid w:val="00213506"/>
    <w:rsid w:val="002219D0"/>
    <w:rsid w:val="002241B0"/>
    <w:rsid w:val="00230FEC"/>
    <w:rsid w:val="00233828"/>
    <w:rsid w:val="002362FC"/>
    <w:rsid w:val="0024416D"/>
    <w:rsid w:val="002441BD"/>
    <w:rsid w:val="00245711"/>
    <w:rsid w:val="00250B9C"/>
    <w:rsid w:val="00251DA6"/>
    <w:rsid w:val="0025214F"/>
    <w:rsid w:val="00261A62"/>
    <w:rsid w:val="00265897"/>
    <w:rsid w:val="00265F1C"/>
    <w:rsid w:val="00266205"/>
    <w:rsid w:val="00266455"/>
    <w:rsid w:val="00267B75"/>
    <w:rsid w:val="00272649"/>
    <w:rsid w:val="002731A3"/>
    <w:rsid w:val="00276C4A"/>
    <w:rsid w:val="002825C2"/>
    <w:rsid w:val="00286F54"/>
    <w:rsid w:val="00292234"/>
    <w:rsid w:val="00294D82"/>
    <w:rsid w:val="00296C20"/>
    <w:rsid w:val="002A5697"/>
    <w:rsid w:val="002A75B6"/>
    <w:rsid w:val="002B180B"/>
    <w:rsid w:val="002B38A4"/>
    <w:rsid w:val="002D43BA"/>
    <w:rsid w:val="002D5B3E"/>
    <w:rsid w:val="002E0DFC"/>
    <w:rsid w:val="002E4991"/>
    <w:rsid w:val="002F2C35"/>
    <w:rsid w:val="002F6FDA"/>
    <w:rsid w:val="00300C6A"/>
    <w:rsid w:val="00307AB9"/>
    <w:rsid w:val="00311BCD"/>
    <w:rsid w:val="00313EB4"/>
    <w:rsid w:val="00315157"/>
    <w:rsid w:val="00335474"/>
    <w:rsid w:val="00343A4B"/>
    <w:rsid w:val="0034533D"/>
    <w:rsid w:val="00346EEC"/>
    <w:rsid w:val="00351095"/>
    <w:rsid w:val="00364C90"/>
    <w:rsid w:val="00374128"/>
    <w:rsid w:val="00374716"/>
    <w:rsid w:val="00374C6C"/>
    <w:rsid w:val="00392EB0"/>
    <w:rsid w:val="00395F94"/>
    <w:rsid w:val="003A0CA8"/>
    <w:rsid w:val="003A3A43"/>
    <w:rsid w:val="003B0F4C"/>
    <w:rsid w:val="003B3FC2"/>
    <w:rsid w:val="003C3F20"/>
    <w:rsid w:val="003C407D"/>
    <w:rsid w:val="003D1947"/>
    <w:rsid w:val="003D5D28"/>
    <w:rsid w:val="003D6553"/>
    <w:rsid w:val="003E744B"/>
    <w:rsid w:val="003F04D5"/>
    <w:rsid w:val="003F0D59"/>
    <w:rsid w:val="00401AAB"/>
    <w:rsid w:val="00401C94"/>
    <w:rsid w:val="00406BD1"/>
    <w:rsid w:val="0042555D"/>
    <w:rsid w:val="00443904"/>
    <w:rsid w:val="00450624"/>
    <w:rsid w:val="00451ACC"/>
    <w:rsid w:val="00453EA2"/>
    <w:rsid w:val="00455FE1"/>
    <w:rsid w:val="00457923"/>
    <w:rsid w:val="0046647F"/>
    <w:rsid w:val="0046652A"/>
    <w:rsid w:val="00467FBC"/>
    <w:rsid w:val="004721E3"/>
    <w:rsid w:val="00476CC6"/>
    <w:rsid w:val="0048045D"/>
    <w:rsid w:val="00481F30"/>
    <w:rsid w:val="004843B2"/>
    <w:rsid w:val="00484637"/>
    <w:rsid w:val="00495EFD"/>
    <w:rsid w:val="00497790"/>
    <w:rsid w:val="004A1154"/>
    <w:rsid w:val="004A27C0"/>
    <w:rsid w:val="004B01CB"/>
    <w:rsid w:val="004B175A"/>
    <w:rsid w:val="004B707F"/>
    <w:rsid w:val="004C3EF2"/>
    <w:rsid w:val="004C4785"/>
    <w:rsid w:val="004D1292"/>
    <w:rsid w:val="004E105A"/>
    <w:rsid w:val="004E61EC"/>
    <w:rsid w:val="004E73B3"/>
    <w:rsid w:val="004F416E"/>
    <w:rsid w:val="00500D74"/>
    <w:rsid w:val="00505EE5"/>
    <w:rsid w:val="005074E1"/>
    <w:rsid w:val="0051046F"/>
    <w:rsid w:val="00510528"/>
    <w:rsid w:val="00511936"/>
    <w:rsid w:val="0051528C"/>
    <w:rsid w:val="005152C3"/>
    <w:rsid w:val="005300E4"/>
    <w:rsid w:val="00530A22"/>
    <w:rsid w:val="00533CCD"/>
    <w:rsid w:val="005360A6"/>
    <w:rsid w:val="005417EE"/>
    <w:rsid w:val="005461ED"/>
    <w:rsid w:val="00552F47"/>
    <w:rsid w:val="0055662A"/>
    <w:rsid w:val="005612E5"/>
    <w:rsid w:val="00563C92"/>
    <w:rsid w:val="00575068"/>
    <w:rsid w:val="00576BEC"/>
    <w:rsid w:val="00577054"/>
    <w:rsid w:val="005824B7"/>
    <w:rsid w:val="005827F1"/>
    <w:rsid w:val="00583936"/>
    <w:rsid w:val="0058620A"/>
    <w:rsid w:val="00591866"/>
    <w:rsid w:val="00593F18"/>
    <w:rsid w:val="00595BD7"/>
    <w:rsid w:val="005A05CA"/>
    <w:rsid w:val="005A18C4"/>
    <w:rsid w:val="005A4062"/>
    <w:rsid w:val="005A4D49"/>
    <w:rsid w:val="005B1B27"/>
    <w:rsid w:val="005C035B"/>
    <w:rsid w:val="005C0FFF"/>
    <w:rsid w:val="005D097E"/>
    <w:rsid w:val="005D5C38"/>
    <w:rsid w:val="005D61FC"/>
    <w:rsid w:val="005E00CE"/>
    <w:rsid w:val="005E6469"/>
    <w:rsid w:val="005F1CEA"/>
    <w:rsid w:val="005F4939"/>
    <w:rsid w:val="00603CE5"/>
    <w:rsid w:val="00613105"/>
    <w:rsid w:val="00614058"/>
    <w:rsid w:val="00620E0E"/>
    <w:rsid w:val="00624A84"/>
    <w:rsid w:val="006324A8"/>
    <w:rsid w:val="006409AE"/>
    <w:rsid w:val="00647271"/>
    <w:rsid w:val="00647E0C"/>
    <w:rsid w:val="00655AB8"/>
    <w:rsid w:val="006619C9"/>
    <w:rsid w:val="00666140"/>
    <w:rsid w:val="0067146C"/>
    <w:rsid w:val="00674241"/>
    <w:rsid w:val="006754DE"/>
    <w:rsid w:val="0067586E"/>
    <w:rsid w:val="006779D4"/>
    <w:rsid w:val="0069511C"/>
    <w:rsid w:val="006A249C"/>
    <w:rsid w:val="006A3AE6"/>
    <w:rsid w:val="006A5F28"/>
    <w:rsid w:val="006B53FC"/>
    <w:rsid w:val="006B6000"/>
    <w:rsid w:val="006B70A5"/>
    <w:rsid w:val="006C5DF1"/>
    <w:rsid w:val="006D04CC"/>
    <w:rsid w:val="006E4E33"/>
    <w:rsid w:val="006E7B54"/>
    <w:rsid w:val="006F0B77"/>
    <w:rsid w:val="006F3E68"/>
    <w:rsid w:val="007007E5"/>
    <w:rsid w:val="0070350C"/>
    <w:rsid w:val="00713B80"/>
    <w:rsid w:val="00715611"/>
    <w:rsid w:val="007166D0"/>
    <w:rsid w:val="00717DA7"/>
    <w:rsid w:val="00720C79"/>
    <w:rsid w:val="00721446"/>
    <w:rsid w:val="00722481"/>
    <w:rsid w:val="0072365C"/>
    <w:rsid w:val="00724756"/>
    <w:rsid w:val="00742674"/>
    <w:rsid w:val="0074505A"/>
    <w:rsid w:val="007456AD"/>
    <w:rsid w:val="00761269"/>
    <w:rsid w:val="00762169"/>
    <w:rsid w:val="00763938"/>
    <w:rsid w:val="0077511F"/>
    <w:rsid w:val="00775535"/>
    <w:rsid w:val="007815BA"/>
    <w:rsid w:val="00783840"/>
    <w:rsid w:val="00785016"/>
    <w:rsid w:val="00785E09"/>
    <w:rsid w:val="00786AAF"/>
    <w:rsid w:val="007912C6"/>
    <w:rsid w:val="007B32A8"/>
    <w:rsid w:val="007C284A"/>
    <w:rsid w:val="007C733F"/>
    <w:rsid w:val="007D0B96"/>
    <w:rsid w:val="007D4256"/>
    <w:rsid w:val="007D4B41"/>
    <w:rsid w:val="007E23BA"/>
    <w:rsid w:val="007F0B00"/>
    <w:rsid w:val="007F3310"/>
    <w:rsid w:val="00811B1D"/>
    <w:rsid w:val="00815008"/>
    <w:rsid w:val="00833708"/>
    <w:rsid w:val="00837343"/>
    <w:rsid w:val="00842E97"/>
    <w:rsid w:val="00850EE9"/>
    <w:rsid w:val="008622C9"/>
    <w:rsid w:val="00863DC4"/>
    <w:rsid w:val="00864DCC"/>
    <w:rsid w:val="00872064"/>
    <w:rsid w:val="008747D2"/>
    <w:rsid w:val="00877D4B"/>
    <w:rsid w:val="008A1268"/>
    <w:rsid w:val="008A2476"/>
    <w:rsid w:val="008A3B04"/>
    <w:rsid w:val="008B608A"/>
    <w:rsid w:val="008C1C1F"/>
    <w:rsid w:val="008C52DA"/>
    <w:rsid w:val="008C64B5"/>
    <w:rsid w:val="008E05EA"/>
    <w:rsid w:val="008E42C1"/>
    <w:rsid w:val="008E67C2"/>
    <w:rsid w:val="008F54F7"/>
    <w:rsid w:val="008F5810"/>
    <w:rsid w:val="008F687E"/>
    <w:rsid w:val="0090056D"/>
    <w:rsid w:val="0090450E"/>
    <w:rsid w:val="00905D37"/>
    <w:rsid w:val="0092389C"/>
    <w:rsid w:val="009422B4"/>
    <w:rsid w:val="009426D9"/>
    <w:rsid w:val="00952ACD"/>
    <w:rsid w:val="009540BD"/>
    <w:rsid w:val="00955349"/>
    <w:rsid w:val="00960DCC"/>
    <w:rsid w:val="00966922"/>
    <w:rsid w:val="00971522"/>
    <w:rsid w:val="00971B0E"/>
    <w:rsid w:val="009875A7"/>
    <w:rsid w:val="00987A05"/>
    <w:rsid w:val="009A134D"/>
    <w:rsid w:val="009A3EA8"/>
    <w:rsid w:val="009A4296"/>
    <w:rsid w:val="009B11C4"/>
    <w:rsid w:val="009B4812"/>
    <w:rsid w:val="009C257A"/>
    <w:rsid w:val="009C4C58"/>
    <w:rsid w:val="009C5598"/>
    <w:rsid w:val="009C6EF6"/>
    <w:rsid w:val="009C73C9"/>
    <w:rsid w:val="009D332A"/>
    <w:rsid w:val="009D4760"/>
    <w:rsid w:val="009D73EF"/>
    <w:rsid w:val="009E3AB7"/>
    <w:rsid w:val="009F39F0"/>
    <w:rsid w:val="009F648F"/>
    <w:rsid w:val="00A01422"/>
    <w:rsid w:val="00A06191"/>
    <w:rsid w:val="00A07EA6"/>
    <w:rsid w:val="00A151C0"/>
    <w:rsid w:val="00A20D94"/>
    <w:rsid w:val="00A24AB4"/>
    <w:rsid w:val="00A26583"/>
    <w:rsid w:val="00A27130"/>
    <w:rsid w:val="00A304EF"/>
    <w:rsid w:val="00A30D29"/>
    <w:rsid w:val="00A34265"/>
    <w:rsid w:val="00A34F6D"/>
    <w:rsid w:val="00A37154"/>
    <w:rsid w:val="00A37F37"/>
    <w:rsid w:val="00A42AA5"/>
    <w:rsid w:val="00A43F21"/>
    <w:rsid w:val="00A459B3"/>
    <w:rsid w:val="00A50316"/>
    <w:rsid w:val="00A53768"/>
    <w:rsid w:val="00A64D16"/>
    <w:rsid w:val="00A66010"/>
    <w:rsid w:val="00A67905"/>
    <w:rsid w:val="00A80F44"/>
    <w:rsid w:val="00A84DBF"/>
    <w:rsid w:val="00A87551"/>
    <w:rsid w:val="00A90883"/>
    <w:rsid w:val="00A95E63"/>
    <w:rsid w:val="00AA7B59"/>
    <w:rsid w:val="00AB0F03"/>
    <w:rsid w:val="00AC4AEB"/>
    <w:rsid w:val="00AD4516"/>
    <w:rsid w:val="00AD62A8"/>
    <w:rsid w:val="00AE0234"/>
    <w:rsid w:val="00AE2AFC"/>
    <w:rsid w:val="00AF11AC"/>
    <w:rsid w:val="00AF6884"/>
    <w:rsid w:val="00B019F9"/>
    <w:rsid w:val="00B01C8E"/>
    <w:rsid w:val="00B01DAA"/>
    <w:rsid w:val="00B035F1"/>
    <w:rsid w:val="00B044E1"/>
    <w:rsid w:val="00B10B3F"/>
    <w:rsid w:val="00B12598"/>
    <w:rsid w:val="00B15282"/>
    <w:rsid w:val="00B15FC9"/>
    <w:rsid w:val="00B20902"/>
    <w:rsid w:val="00B20FC5"/>
    <w:rsid w:val="00B245F7"/>
    <w:rsid w:val="00B25506"/>
    <w:rsid w:val="00B27D52"/>
    <w:rsid w:val="00B30D32"/>
    <w:rsid w:val="00B323FE"/>
    <w:rsid w:val="00B366EA"/>
    <w:rsid w:val="00B40927"/>
    <w:rsid w:val="00B40CAB"/>
    <w:rsid w:val="00B41E98"/>
    <w:rsid w:val="00B50EBA"/>
    <w:rsid w:val="00B51AD1"/>
    <w:rsid w:val="00B572D1"/>
    <w:rsid w:val="00B65D44"/>
    <w:rsid w:val="00B82072"/>
    <w:rsid w:val="00B829F8"/>
    <w:rsid w:val="00B83375"/>
    <w:rsid w:val="00B8492A"/>
    <w:rsid w:val="00B851D3"/>
    <w:rsid w:val="00B9031C"/>
    <w:rsid w:val="00BA262A"/>
    <w:rsid w:val="00BA3A14"/>
    <w:rsid w:val="00BB493F"/>
    <w:rsid w:val="00BB51C8"/>
    <w:rsid w:val="00BD0679"/>
    <w:rsid w:val="00BD13A0"/>
    <w:rsid w:val="00BD1AA0"/>
    <w:rsid w:val="00BD5BE8"/>
    <w:rsid w:val="00BD6098"/>
    <w:rsid w:val="00BD7D7A"/>
    <w:rsid w:val="00C05EE6"/>
    <w:rsid w:val="00C12D13"/>
    <w:rsid w:val="00C202FC"/>
    <w:rsid w:val="00C2299B"/>
    <w:rsid w:val="00C26EE0"/>
    <w:rsid w:val="00C306F7"/>
    <w:rsid w:val="00C31620"/>
    <w:rsid w:val="00C324D9"/>
    <w:rsid w:val="00C3471D"/>
    <w:rsid w:val="00C34D38"/>
    <w:rsid w:val="00C35618"/>
    <w:rsid w:val="00C41664"/>
    <w:rsid w:val="00C46452"/>
    <w:rsid w:val="00C52430"/>
    <w:rsid w:val="00C66866"/>
    <w:rsid w:val="00C72D8C"/>
    <w:rsid w:val="00C738BE"/>
    <w:rsid w:val="00C74BCE"/>
    <w:rsid w:val="00C77172"/>
    <w:rsid w:val="00C809EB"/>
    <w:rsid w:val="00C8135E"/>
    <w:rsid w:val="00C95FE2"/>
    <w:rsid w:val="00C96839"/>
    <w:rsid w:val="00C97EB8"/>
    <w:rsid w:val="00CB5FC6"/>
    <w:rsid w:val="00CD5C67"/>
    <w:rsid w:val="00CD700E"/>
    <w:rsid w:val="00CE1233"/>
    <w:rsid w:val="00CF2067"/>
    <w:rsid w:val="00D016FC"/>
    <w:rsid w:val="00D02571"/>
    <w:rsid w:val="00D03FF4"/>
    <w:rsid w:val="00D12CC0"/>
    <w:rsid w:val="00D12DDD"/>
    <w:rsid w:val="00D1412B"/>
    <w:rsid w:val="00D145B3"/>
    <w:rsid w:val="00D14651"/>
    <w:rsid w:val="00D225DF"/>
    <w:rsid w:val="00D33CC7"/>
    <w:rsid w:val="00D3460C"/>
    <w:rsid w:val="00D34883"/>
    <w:rsid w:val="00D36C70"/>
    <w:rsid w:val="00D425B0"/>
    <w:rsid w:val="00D502D0"/>
    <w:rsid w:val="00D50975"/>
    <w:rsid w:val="00D56C0A"/>
    <w:rsid w:val="00D60410"/>
    <w:rsid w:val="00D62C02"/>
    <w:rsid w:val="00D648A9"/>
    <w:rsid w:val="00D659DB"/>
    <w:rsid w:val="00D669BC"/>
    <w:rsid w:val="00D71DB1"/>
    <w:rsid w:val="00D7350E"/>
    <w:rsid w:val="00D75F92"/>
    <w:rsid w:val="00D80447"/>
    <w:rsid w:val="00DA14AF"/>
    <w:rsid w:val="00DA1521"/>
    <w:rsid w:val="00DA2B23"/>
    <w:rsid w:val="00DA611C"/>
    <w:rsid w:val="00DA63B3"/>
    <w:rsid w:val="00DA6A64"/>
    <w:rsid w:val="00DB1EBC"/>
    <w:rsid w:val="00DB2740"/>
    <w:rsid w:val="00DB3833"/>
    <w:rsid w:val="00DB6492"/>
    <w:rsid w:val="00DC6176"/>
    <w:rsid w:val="00DD58E9"/>
    <w:rsid w:val="00DD5CAC"/>
    <w:rsid w:val="00DE3032"/>
    <w:rsid w:val="00DF2D59"/>
    <w:rsid w:val="00DF3BB1"/>
    <w:rsid w:val="00E051A5"/>
    <w:rsid w:val="00E14FB5"/>
    <w:rsid w:val="00E16BBA"/>
    <w:rsid w:val="00E42810"/>
    <w:rsid w:val="00E50F5E"/>
    <w:rsid w:val="00E5219D"/>
    <w:rsid w:val="00E611C7"/>
    <w:rsid w:val="00E644F8"/>
    <w:rsid w:val="00E717F6"/>
    <w:rsid w:val="00E7266B"/>
    <w:rsid w:val="00E729D7"/>
    <w:rsid w:val="00E7401E"/>
    <w:rsid w:val="00E75DBA"/>
    <w:rsid w:val="00E85E43"/>
    <w:rsid w:val="00E87B0E"/>
    <w:rsid w:val="00E87D0B"/>
    <w:rsid w:val="00E90067"/>
    <w:rsid w:val="00E91A6A"/>
    <w:rsid w:val="00EB3386"/>
    <w:rsid w:val="00EB4E3F"/>
    <w:rsid w:val="00EB750B"/>
    <w:rsid w:val="00EE0841"/>
    <w:rsid w:val="00EE276E"/>
    <w:rsid w:val="00EE48A1"/>
    <w:rsid w:val="00EE48ED"/>
    <w:rsid w:val="00EF2675"/>
    <w:rsid w:val="00EF6BCA"/>
    <w:rsid w:val="00F00299"/>
    <w:rsid w:val="00F00C84"/>
    <w:rsid w:val="00F04EF1"/>
    <w:rsid w:val="00F25AC4"/>
    <w:rsid w:val="00F2639F"/>
    <w:rsid w:val="00F27229"/>
    <w:rsid w:val="00F30787"/>
    <w:rsid w:val="00F322F6"/>
    <w:rsid w:val="00F32475"/>
    <w:rsid w:val="00F33FAC"/>
    <w:rsid w:val="00F36242"/>
    <w:rsid w:val="00F36F16"/>
    <w:rsid w:val="00F45CE3"/>
    <w:rsid w:val="00F5543D"/>
    <w:rsid w:val="00F753C2"/>
    <w:rsid w:val="00F83019"/>
    <w:rsid w:val="00F83A5A"/>
    <w:rsid w:val="00F83DB3"/>
    <w:rsid w:val="00F84870"/>
    <w:rsid w:val="00FA20C8"/>
    <w:rsid w:val="00FA61CF"/>
    <w:rsid w:val="00FB0F9E"/>
    <w:rsid w:val="00FB2669"/>
    <w:rsid w:val="00FB4C7A"/>
    <w:rsid w:val="00FB69F8"/>
    <w:rsid w:val="00FB7085"/>
    <w:rsid w:val="00FC2852"/>
    <w:rsid w:val="00FD408F"/>
    <w:rsid w:val="00FD4FF7"/>
    <w:rsid w:val="00FD61E0"/>
    <w:rsid w:val="00FF32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5579DB"/>
  <w15:chartTrackingRefBased/>
  <w15:docId w15:val="{25B4529D-DCC8-4032-A760-3331B93F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4506"/>
    <w:pPr>
      <w:spacing w:line="240" w:lineRule="atLeast"/>
      <w:jc w:val="both"/>
    </w:pPr>
    <w:rPr>
      <w:rFonts w:ascii="Arial" w:hAnsi="Arial"/>
      <w:sz w:val="22"/>
      <w:lang w:val="es-ES_tradnl" w:eastAsia="es-ES"/>
    </w:rPr>
  </w:style>
  <w:style w:type="paragraph" w:styleId="Ttulo1">
    <w:name w:val="heading 1"/>
    <w:basedOn w:val="Normal"/>
    <w:next w:val="Normal"/>
    <w:link w:val="Ttulo1Car"/>
    <w:qFormat/>
    <w:pPr>
      <w:numPr>
        <w:numId w:val="2"/>
      </w:numPr>
      <w:shd w:val="clear" w:color="auto" w:fill="C0C0C0"/>
      <w:spacing w:before="360" w:after="120" w:line="260" w:lineRule="atLeast"/>
      <w:outlineLvl w:val="0"/>
    </w:pPr>
    <w:rPr>
      <w:b/>
      <w:caps/>
      <w:sz w:val="26"/>
    </w:rPr>
  </w:style>
  <w:style w:type="paragraph" w:styleId="Ttulo2">
    <w:name w:val="heading 2"/>
    <w:aliases w:val="h2,h21,h22,h23,h24,h25,h26,h27,h28"/>
    <w:basedOn w:val="Normal"/>
    <w:next w:val="Normal"/>
    <w:link w:val="Ttulo2Car"/>
    <w:qFormat/>
    <w:pPr>
      <w:numPr>
        <w:ilvl w:val="1"/>
        <w:numId w:val="2"/>
      </w:numPr>
      <w:spacing w:before="360" w:after="120"/>
      <w:outlineLvl w:val="1"/>
    </w:pPr>
    <w:rPr>
      <w:b/>
      <w:sz w:val="26"/>
    </w:rPr>
  </w:style>
  <w:style w:type="paragraph" w:styleId="Ttulo3">
    <w:name w:val="heading 3"/>
    <w:basedOn w:val="Normal"/>
    <w:next w:val="Normal"/>
    <w:qFormat/>
    <w:pPr>
      <w:numPr>
        <w:ilvl w:val="2"/>
        <w:numId w:val="2"/>
      </w:numPr>
      <w:spacing w:before="360" w:after="240"/>
      <w:outlineLvl w:val="2"/>
    </w:pPr>
    <w:rPr>
      <w:b/>
      <w:caps/>
    </w:rPr>
  </w:style>
  <w:style w:type="paragraph" w:styleId="Ttulo4">
    <w:name w:val="heading 4"/>
    <w:basedOn w:val="Ttulo3"/>
    <w:next w:val="Normal"/>
    <w:qFormat/>
    <w:pPr>
      <w:numPr>
        <w:ilvl w:val="3"/>
      </w:numPr>
      <w:outlineLvl w:val="3"/>
    </w:pPr>
    <w:rPr>
      <w:caps w:val="0"/>
    </w:rPr>
  </w:style>
  <w:style w:type="paragraph" w:styleId="Ttulo5">
    <w:name w:val="heading 5"/>
    <w:basedOn w:val="Normal"/>
    <w:next w:val="Normal"/>
    <w:qFormat/>
    <w:pPr>
      <w:numPr>
        <w:ilvl w:val="4"/>
        <w:numId w:val="2"/>
      </w:numPr>
      <w:spacing w:before="240" w:after="60"/>
      <w:outlineLvl w:val="4"/>
    </w:pPr>
  </w:style>
  <w:style w:type="paragraph" w:styleId="Ttulo6">
    <w:name w:val="heading 6"/>
    <w:basedOn w:val="Normal"/>
    <w:next w:val="Normal"/>
    <w:qFormat/>
    <w:pPr>
      <w:numPr>
        <w:ilvl w:val="5"/>
        <w:numId w:val="2"/>
      </w:numPr>
      <w:spacing w:before="240" w:after="60"/>
      <w:outlineLvl w:val="5"/>
    </w:pPr>
    <w:rPr>
      <w:i/>
    </w:rPr>
  </w:style>
  <w:style w:type="paragraph" w:styleId="Ttulo7">
    <w:name w:val="heading 7"/>
    <w:basedOn w:val="Normal"/>
    <w:next w:val="Normal"/>
    <w:qFormat/>
    <w:pPr>
      <w:numPr>
        <w:ilvl w:val="6"/>
        <w:numId w:val="2"/>
      </w:numPr>
      <w:spacing w:before="240" w:after="60"/>
      <w:outlineLvl w:val="6"/>
    </w:pPr>
    <w:rPr>
      <w:sz w:val="20"/>
    </w:rPr>
  </w:style>
  <w:style w:type="paragraph" w:styleId="Ttulo8">
    <w:name w:val="heading 8"/>
    <w:basedOn w:val="Normal"/>
    <w:next w:val="Normal"/>
    <w:qFormat/>
    <w:pPr>
      <w:numPr>
        <w:ilvl w:val="7"/>
        <w:numId w:val="2"/>
      </w:numPr>
      <w:spacing w:before="240" w:after="60"/>
      <w:outlineLvl w:val="7"/>
    </w:pPr>
    <w:rPr>
      <w:i/>
      <w:sz w:val="20"/>
    </w:rPr>
  </w:style>
  <w:style w:type="paragraph" w:styleId="Ttulo9">
    <w:name w:val="heading 9"/>
    <w:basedOn w:val="Normal"/>
    <w:next w:val="Normal"/>
    <w:qFormat/>
    <w:pPr>
      <w:numPr>
        <w:ilvl w:val="8"/>
        <w:numId w:val="2"/>
      </w:numPr>
      <w:spacing w:before="240" w:after="60"/>
      <w:outlineLvl w:val="8"/>
    </w:pPr>
    <w:rPr>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Sangradetextonormal">
    <w:name w:val="Body Text Indent"/>
    <w:basedOn w:val="Normal"/>
    <w:pPr>
      <w:spacing w:line="360" w:lineRule="auto"/>
      <w:ind w:firstLine="330"/>
    </w:pPr>
    <w:rPr>
      <w:szCs w:val="24"/>
      <w:lang w:val="es-PE"/>
    </w:rPr>
  </w:style>
  <w:style w:type="paragraph" w:styleId="Textoindependiente">
    <w:name w:val="Body Text"/>
    <w:basedOn w:val="Normal"/>
    <w:link w:val="TextoindependienteCar"/>
    <w:pPr>
      <w:jc w:val="center"/>
    </w:pPr>
    <w:rPr>
      <w:b/>
      <w:sz w:val="48"/>
    </w:rPr>
  </w:style>
  <w:style w:type="paragraph" w:styleId="TDC1">
    <w:name w:val="toc 1"/>
    <w:basedOn w:val="Normal"/>
    <w:next w:val="Normal"/>
    <w:autoRedefine/>
    <w:uiPriority w:val="39"/>
    <w:rsid w:val="00CE1233"/>
    <w:pPr>
      <w:framePr w:wrap="notBeside" w:vAnchor="text" w:hAnchor="text" w:y="1"/>
      <w:spacing w:before="120" w:after="120"/>
      <w:jc w:val="left"/>
    </w:pPr>
    <w:rPr>
      <w:rFonts w:ascii="Times New Roman" w:hAnsi="Times New Roman"/>
      <w:b/>
      <w:bCs/>
      <w:caps/>
      <w:szCs w:val="22"/>
    </w:r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extoindependiente2">
    <w:name w:val="Body Text 2"/>
    <w:basedOn w:val="Normal"/>
    <w:pPr>
      <w:spacing w:line="240" w:lineRule="auto"/>
      <w:jc w:val="left"/>
    </w:pPr>
    <w:rPr>
      <w:lang w:val="es-PE"/>
    </w:rPr>
  </w:style>
  <w:style w:type="paragraph" w:styleId="Textoindependiente3">
    <w:name w:val="Body Text 3"/>
    <w:basedOn w:val="Normal"/>
    <w:pPr>
      <w:autoSpaceDE w:val="0"/>
      <w:autoSpaceDN w:val="0"/>
      <w:adjustRightInd w:val="0"/>
    </w:pPr>
    <w:rPr>
      <w:rFonts w:ascii="Arial Narrow" w:hAnsi="Arial Narrow"/>
      <w:b/>
      <w:bCs/>
      <w:color w:val="000099"/>
      <w:sz w:val="26"/>
      <w:szCs w:val="26"/>
      <w:lang w:val="es-MX"/>
    </w:rPr>
  </w:style>
  <w:style w:type="paragraph" w:styleId="Sangra3detindependiente">
    <w:name w:val="Body Text Indent 3"/>
    <w:basedOn w:val="Normal"/>
    <w:pPr>
      <w:spacing w:line="360" w:lineRule="auto"/>
      <w:ind w:left="1540"/>
    </w:pPr>
    <w:rPr>
      <w:szCs w:val="24"/>
      <w:lang w:val="es-PE"/>
    </w:rPr>
  </w:style>
  <w:style w:type="paragraph" w:styleId="Sangra2detindependiente">
    <w:name w:val="Body Text Indent 2"/>
    <w:basedOn w:val="Normal"/>
    <w:pPr>
      <w:spacing w:line="360" w:lineRule="auto"/>
      <w:ind w:firstLine="708"/>
      <w:jc w:val="left"/>
    </w:pPr>
    <w:rPr>
      <w:szCs w:val="24"/>
      <w:lang w:val="es-PE"/>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sinformato">
    <w:name w:val="Plain Text"/>
    <w:basedOn w:val="Normal"/>
    <w:rPr>
      <w:rFonts w:ascii="Courier New" w:hAnsi="Courier New"/>
      <w:sz w:val="20"/>
      <w:lang w:val="es-ES"/>
    </w:rPr>
  </w:style>
  <w:style w:type="paragraph" w:customStyle="1" w:styleId="ADR1">
    <w:name w:val="ADR1"/>
    <w:basedOn w:val="Normal"/>
    <w:pPr>
      <w:numPr>
        <w:numId w:val="1"/>
      </w:numPr>
    </w:pPr>
    <w:rPr>
      <w:sz w:val="20"/>
    </w:rPr>
  </w:style>
  <w:style w:type="paragraph" w:styleId="z-Principiodelformulario">
    <w:name w:val="HTML Top of Form"/>
    <w:basedOn w:val="Normal"/>
    <w:next w:val="Normal"/>
    <w:hidden/>
    <w:pPr>
      <w:pBdr>
        <w:bottom w:val="single" w:sz="6" w:space="1" w:color="auto"/>
      </w:pBdr>
      <w:jc w:val="center"/>
    </w:pPr>
    <w:rPr>
      <w:vanish/>
      <w:sz w:val="16"/>
      <w:szCs w:val="16"/>
    </w:rPr>
  </w:style>
  <w:style w:type="paragraph" w:styleId="z-Finaldelformulario">
    <w:name w:val="HTML Bottom of Form"/>
    <w:basedOn w:val="Normal"/>
    <w:next w:val="Normal"/>
    <w:hidden/>
    <w:pPr>
      <w:pBdr>
        <w:top w:val="single" w:sz="6" w:space="1" w:color="auto"/>
      </w:pBdr>
      <w:jc w:val="center"/>
    </w:pPr>
    <w:rPr>
      <w:vanish/>
      <w:sz w:val="16"/>
      <w:szCs w:val="16"/>
    </w:rPr>
  </w:style>
  <w:style w:type="character" w:styleId="Hipervnculo">
    <w:name w:val="Hyperlink"/>
    <w:uiPriority w:val="99"/>
    <w:rPr>
      <w:color w:val="0000FF"/>
      <w:u w:val="single"/>
    </w:rPr>
  </w:style>
  <w:style w:type="paragraph" w:styleId="TDC2">
    <w:name w:val="toc 2"/>
    <w:basedOn w:val="Normal"/>
    <w:next w:val="Normal"/>
    <w:autoRedefine/>
    <w:uiPriority w:val="39"/>
    <w:rsid w:val="00A26583"/>
    <w:pPr>
      <w:tabs>
        <w:tab w:val="left" w:pos="880"/>
        <w:tab w:val="right" w:leader="dot" w:pos="8810"/>
      </w:tabs>
      <w:jc w:val="center"/>
    </w:pPr>
    <w:rPr>
      <w:rFonts w:ascii="Times New Roman" w:hAnsi="Times New Roman"/>
      <w:szCs w:val="22"/>
    </w:rPr>
  </w:style>
  <w:style w:type="paragraph" w:styleId="TDC4">
    <w:name w:val="toc 4"/>
    <w:basedOn w:val="Normal"/>
    <w:next w:val="Normal"/>
    <w:autoRedefine/>
    <w:semiHidden/>
    <w:pPr>
      <w:ind w:left="660"/>
      <w:jc w:val="left"/>
    </w:pPr>
    <w:rPr>
      <w:rFonts w:ascii="Times New Roman" w:hAnsi="Times New Roman"/>
      <w:szCs w:val="21"/>
    </w:rPr>
  </w:style>
  <w:style w:type="paragraph" w:styleId="TDC3">
    <w:name w:val="toc 3"/>
    <w:basedOn w:val="Normal"/>
    <w:next w:val="Normal"/>
    <w:autoRedefine/>
    <w:uiPriority w:val="39"/>
    <w:rsid w:val="00763938"/>
    <w:pPr>
      <w:tabs>
        <w:tab w:val="left" w:pos="1320"/>
        <w:tab w:val="right" w:leader="dot" w:pos="9072"/>
      </w:tabs>
      <w:ind w:left="440"/>
      <w:jc w:val="left"/>
    </w:pPr>
    <w:rPr>
      <w:rFonts w:ascii="Times New Roman" w:hAnsi="Times New Roman"/>
      <w:noProof/>
      <w:szCs w:val="22"/>
    </w:rPr>
  </w:style>
  <w:style w:type="paragraph" w:customStyle="1" w:styleId="Prra1">
    <w:name w:val="Párra. 1"/>
    <w:basedOn w:val="Normal"/>
    <w:next w:val="Normal"/>
    <w:pPr>
      <w:ind w:left="425" w:hanging="425"/>
    </w:pPr>
    <w:rPr>
      <w:b/>
      <w:i/>
    </w:rPr>
  </w:style>
  <w:style w:type="paragraph" w:customStyle="1" w:styleId="Prra2">
    <w:name w:val="Párra. 2"/>
    <w:basedOn w:val="Normal"/>
    <w:next w:val="Normal"/>
    <w:pPr>
      <w:ind w:left="850" w:hanging="425"/>
    </w:pPr>
    <w:rPr>
      <w:b/>
    </w:rPr>
  </w:style>
  <w:style w:type="paragraph" w:customStyle="1" w:styleId="Prra4">
    <w:name w:val="Párra. 4"/>
    <w:basedOn w:val="Prra2"/>
    <w:next w:val="Normal"/>
    <w:pPr>
      <w:ind w:left="1701"/>
    </w:pPr>
    <w:rPr>
      <w:b w:val="0"/>
    </w:rPr>
  </w:style>
  <w:style w:type="paragraph" w:customStyle="1" w:styleId="Prra3">
    <w:name w:val="Párra. 3"/>
    <w:basedOn w:val="Prra2"/>
    <w:next w:val="Normal"/>
    <w:pPr>
      <w:ind w:left="1276"/>
    </w:pPr>
    <w:rPr>
      <w:b w:val="0"/>
      <w:i/>
    </w:rPr>
  </w:style>
  <w:style w:type="character" w:styleId="Refdenotaalpie">
    <w:name w:val="footnote reference"/>
    <w:semiHidden/>
    <w:rPr>
      <w:rFonts w:ascii="Arial MT" w:hAnsi="Arial MT"/>
      <w:sz w:val="22"/>
      <w:vertAlign w:val="superscript"/>
    </w:rPr>
  </w:style>
  <w:style w:type="paragraph" w:styleId="Lista">
    <w:name w:val="List"/>
    <w:basedOn w:val="Normal"/>
    <w:pPr>
      <w:ind w:left="425"/>
    </w:pPr>
  </w:style>
  <w:style w:type="paragraph" w:styleId="Lista2">
    <w:name w:val="List 2"/>
    <w:basedOn w:val="Normal"/>
    <w:pPr>
      <w:ind w:left="851"/>
    </w:pPr>
  </w:style>
  <w:style w:type="paragraph" w:styleId="Lista3">
    <w:name w:val="List 3"/>
    <w:basedOn w:val="Normal"/>
    <w:pPr>
      <w:ind w:left="1276"/>
    </w:pPr>
  </w:style>
  <w:style w:type="paragraph" w:styleId="Lista4">
    <w:name w:val="List 4"/>
    <w:basedOn w:val="Normal"/>
    <w:pPr>
      <w:ind w:left="1701"/>
    </w:pPr>
  </w:style>
  <w:style w:type="paragraph" w:styleId="Listaconvietas">
    <w:name w:val="List Bullet"/>
    <w:basedOn w:val="Normal"/>
    <w:autoRedefine/>
    <w:pPr>
      <w:ind w:left="425" w:hanging="425"/>
    </w:pPr>
  </w:style>
  <w:style w:type="paragraph" w:styleId="Listaconvietas2">
    <w:name w:val="List Bullet 2"/>
    <w:basedOn w:val="Normal"/>
    <w:autoRedefine/>
    <w:pPr>
      <w:ind w:left="850" w:hanging="425"/>
    </w:pPr>
  </w:style>
  <w:style w:type="paragraph" w:styleId="Listaconvietas3">
    <w:name w:val="List Bullet 3"/>
    <w:basedOn w:val="Normal"/>
    <w:autoRedefine/>
    <w:pPr>
      <w:ind w:left="1276" w:hanging="425"/>
    </w:pPr>
  </w:style>
  <w:style w:type="paragraph" w:styleId="Listaconvietas4">
    <w:name w:val="List Bullet 4"/>
    <w:basedOn w:val="Normal"/>
    <w:autoRedefine/>
    <w:pPr>
      <w:ind w:left="1701" w:hanging="425"/>
    </w:pPr>
  </w:style>
  <w:style w:type="paragraph" w:styleId="Textonotapie">
    <w:name w:val="footnote text"/>
    <w:basedOn w:val="Normal"/>
    <w:semiHidden/>
    <w:rPr>
      <w:sz w:val="18"/>
    </w:rPr>
  </w:style>
  <w:style w:type="paragraph" w:customStyle="1" w:styleId="TableText">
    <w:name w:val="Table Text"/>
    <w:basedOn w:val="Normal"/>
    <w:pPr>
      <w:spacing w:before="120" w:after="60" w:line="240" w:lineRule="auto"/>
      <w:jc w:val="left"/>
    </w:pPr>
    <w:rPr>
      <w:kern w:val="18"/>
      <w:sz w:val="18"/>
      <w:lang w:val="en-US"/>
    </w:rPr>
  </w:style>
  <w:style w:type="paragraph" w:styleId="TDC5">
    <w:name w:val="toc 5"/>
    <w:basedOn w:val="Normal"/>
    <w:next w:val="Normal"/>
    <w:autoRedefine/>
    <w:semiHidden/>
    <w:pPr>
      <w:ind w:left="880"/>
      <w:jc w:val="left"/>
    </w:pPr>
    <w:rPr>
      <w:rFonts w:ascii="Times New Roman" w:hAnsi="Times New Roman"/>
      <w:szCs w:val="21"/>
    </w:rPr>
  </w:style>
  <w:style w:type="paragraph" w:styleId="TDC6">
    <w:name w:val="toc 6"/>
    <w:basedOn w:val="Normal"/>
    <w:next w:val="Normal"/>
    <w:autoRedefine/>
    <w:semiHidden/>
    <w:pPr>
      <w:ind w:left="1100"/>
      <w:jc w:val="left"/>
    </w:pPr>
    <w:rPr>
      <w:rFonts w:ascii="Times New Roman" w:hAnsi="Times New Roman"/>
      <w:szCs w:val="21"/>
    </w:rPr>
  </w:style>
  <w:style w:type="paragraph" w:styleId="TDC7">
    <w:name w:val="toc 7"/>
    <w:basedOn w:val="Normal"/>
    <w:next w:val="Normal"/>
    <w:autoRedefine/>
    <w:semiHidden/>
    <w:pPr>
      <w:ind w:left="1320"/>
      <w:jc w:val="left"/>
    </w:pPr>
    <w:rPr>
      <w:rFonts w:ascii="Times New Roman" w:hAnsi="Times New Roman"/>
      <w:szCs w:val="21"/>
    </w:rPr>
  </w:style>
  <w:style w:type="paragraph" w:styleId="TDC8">
    <w:name w:val="toc 8"/>
    <w:basedOn w:val="Normal"/>
    <w:next w:val="Normal"/>
    <w:autoRedefine/>
    <w:semiHidden/>
    <w:pPr>
      <w:ind w:left="1540"/>
      <w:jc w:val="left"/>
    </w:pPr>
    <w:rPr>
      <w:rFonts w:ascii="Times New Roman" w:hAnsi="Times New Roman"/>
      <w:szCs w:val="21"/>
    </w:rPr>
  </w:style>
  <w:style w:type="paragraph" w:styleId="TDC9">
    <w:name w:val="toc 9"/>
    <w:basedOn w:val="Normal"/>
    <w:next w:val="Normal"/>
    <w:autoRedefine/>
    <w:semiHidden/>
    <w:pPr>
      <w:ind w:left="1760"/>
      <w:jc w:val="left"/>
    </w:pPr>
    <w:rPr>
      <w:rFonts w:ascii="Times New Roman" w:hAnsi="Times New Roman"/>
      <w:szCs w:val="21"/>
    </w:rPr>
  </w:style>
  <w:style w:type="paragraph" w:styleId="Ttulo">
    <w:name w:val="Title"/>
    <w:basedOn w:val="Normal"/>
    <w:qFormat/>
    <w:pPr>
      <w:spacing w:line="360" w:lineRule="auto"/>
      <w:jc w:val="center"/>
    </w:pPr>
    <w:rPr>
      <w:b/>
      <w:bCs/>
      <w:szCs w:val="24"/>
      <w:u w:val="single"/>
      <w:lang w:val="es-PE"/>
    </w:rPr>
  </w:style>
  <w:style w:type="character" w:styleId="Hipervnculovisitado">
    <w:name w:val="FollowedHyperlink"/>
    <w:rPr>
      <w:color w:val="800080"/>
      <w:u w:val="single"/>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uiPriority w:val="22"/>
    <w:qFormat/>
    <w:rPr>
      <w:b/>
      <w:bCs/>
    </w:rPr>
  </w:style>
  <w:style w:type="paragraph" w:customStyle="1" w:styleId="Epgrafe">
    <w:name w:val="Epígrafe"/>
    <w:basedOn w:val="Normal"/>
    <w:next w:val="Normal"/>
    <w:qFormat/>
    <w:pPr>
      <w:ind w:left="426" w:firstLine="426"/>
      <w:jc w:val="center"/>
    </w:pPr>
    <w:rPr>
      <w:b/>
      <w:bCs/>
      <w:sz w:val="28"/>
    </w:rPr>
  </w:style>
  <w:style w:type="paragraph" w:customStyle="1" w:styleId="TITULO4">
    <w:name w:val="TITULO 4"/>
    <w:basedOn w:val="Normal"/>
    <w:rPr>
      <w:lang w:val="es-PE"/>
    </w:rPr>
  </w:style>
  <w:style w:type="paragraph" w:styleId="Subttulo">
    <w:name w:val="Subtitle"/>
    <w:basedOn w:val="Normal"/>
    <w:qFormat/>
    <w:pPr>
      <w:jc w:val="center"/>
    </w:pPr>
    <w:rPr>
      <w:rFonts w:ascii="Times New Roman" w:hAnsi="Times New Roman"/>
      <w:b/>
      <w:bCs/>
      <w:sz w:val="28"/>
    </w:rPr>
  </w:style>
  <w:style w:type="paragraph" w:customStyle="1" w:styleId="xl35">
    <w:name w:val="xl35"/>
    <w:basedOn w:val="Normal"/>
    <w:rsid w:val="00575068"/>
    <w:pPr>
      <w:spacing w:before="100" w:beforeAutospacing="1" w:after="100" w:afterAutospacing="1" w:line="240" w:lineRule="auto"/>
      <w:jc w:val="left"/>
    </w:pPr>
    <w:rPr>
      <w:rFonts w:eastAsia="Arial Unicode MS" w:cs="Arial"/>
      <w:b/>
      <w:bCs/>
      <w:sz w:val="16"/>
      <w:szCs w:val="16"/>
      <w:lang w:val="es-ES"/>
    </w:rPr>
  </w:style>
  <w:style w:type="table" w:styleId="Tablaconcuadrcula">
    <w:name w:val="Table Grid"/>
    <w:basedOn w:val="Tablanormal"/>
    <w:rsid w:val="00BB493F"/>
    <w:pPr>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563C92"/>
    <w:rPr>
      <w:rFonts w:ascii="Tahoma" w:hAnsi="Tahoma" w:cs="Tahoma"/>
      <w:sz w:val="16"/>
      <w:szCs w:val="16"/>
    </w:rPr>
  </w:style>
  <w:style w:type="table" w:styleId="Tablamoderna">
    <w:name w:val="Table Contemporary"/>
    <w:basedOn w:val="Tablanormal"/>
    <w:rsid w:val="00AC4AEB"/>
    <w:pPr>
      <w:spacing w:line="24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uiPriority w:val="99"/>
    <w:unhideWhenUsed/>
    <w:rsid w:val="000D79F4"/>
    <w:pPr>
      <w:spacing w:before="100" w:beforeAutospacing="1" w:after="100" w:afterAutospacing="1" w:line="240" w:lineRule="auto"/>
      <w:jc w:val="left"/>
    </w:pPr>
    <w:rPr>
      <w:rFonts w:ascii="Times New Roman" w:hAnsi="Times New Roman"/>
      <w:sz w:val="24"/>
      <w:szCs w:val="24"/>
      <w:lang w:val="es-PE" w:eastAsia="en-US"/>
    </w:rPr>
  </w:style>
  <w:style w:type="paragraph" w:customStyle="1" w:styleId="Paragraph2">
    <w:name w:val="Paragraph2"/>
    <w:basedOn w:val="Normal"/>
    <w:rsid w:val="001C5399"/>
    <w:pPr>
      <w:widowControl w:val="0"/>
      <w:spacing w:before="80"/>
      <w:ind w:left="720"/>
    </w:pPr>
    <w:rPr>
      <w:rFonts w:ascii="Tahoma" w:hAnsi="Tahoma"/>
      <w:color w:val="000000"/>
      <w:sz w:val="20"/>
      <w:lang w:val="en-AU" w:eastAsia="en-US"/>
    </w:rPr>
  </w:style>
  <w:style w:type="paragraph" w:customStyle="1" w:styleId="InfoBlue">
    <w:name w:val="InfoBlue"/>
    <w:basedOn w:val="Normal"/>
    <w:next w:val="Textoindependiente"/>
    <w:rsid w:val="001C5399"/>
    <w:pPr>
      <w:widowControl w:val="0"/>
      <w:spacing w:after="120"/>
      <w:ind w:left="720"/>
      <w:jc w:val="left"/>
    </w:pPr>
    <w:rPr>
      <w:rFonts w:ascii="Tahoma" w:hAnsi="Tahoma"/>
      <w:i/>
      <w:color w:val="0000FF"/>
      <w:sz w:val="20"/>
      <w:lang w:val="es-ES" w:eastAsia="en-US"/>
    </w:rPr>
  </w:style>
  <w:style w:type="character" w:customStyle="1" w:styleId="InfoBlueCarCarCar">
    <w:name w:val="InfoBlue Car Car Car"/>
    <w:link w:val="InfoBlueCarCar"/>
    <w:locked/>
    <w:rsid w:val="001C5399"/>
    <w:rPr>
      <w:rFonts w:ascii="Verdana" w:eastAsia="Batang" w:hAnsi="Verdana" w:cs="Arial"/>
      <w:lang w:val="es-ES" w:eastAsia="en-US"/>
    </w:rPr>
  </w:style>
  <w:style w:type="paragraph" w:customStyle="1" w:styleId="InfoBlueCarCar">
    <w:name w:val="InfoBlue Car Car"/>
    <w:basedOn w:val="Normal"/>
    <w:next w:val="Textoindependiente"/>
    <w:link w:val="InfoBlueCarCarCar"/>
    <w:autoRedefine/>
    <w:rsid w:val="001C5399"/>
    <w:pPr>
      <w:widowControl w:val="0"/>
      <w:tabs>
        <w:tab w:val="left" w:pos="284"/>
        <w:tab w:val="left" w:pos="1260"/>
        <w:tab w:val="left" w:pos="7230"/>
      </w:tabs>
      <w:spacing w:before="60" w:after="60"/>
      <w:ind w:right="142"/>
    </w:pPr>
    <w:rPr>
      <w:rFonts w:ascii="Verdana" w:eastAsia="Batang" w:hAnsi="Verdana" w:cs="Arial"/>
      <w:sz w:val="20"/>
      <w:lang w:val="es-ES" w:eastAsia="en-US"/>
    </w:rPr>
  </w:style>
  <w:style w:type="character" w:customStyle="1" w:styleId="Ttulo2Car">
    <w:name w:val="Título 2 Car"/>
    <w:aliases w:val="h2 Car,h21 Car,h22 Car,h23 Car,h24 Car,h25 Car,h26 Car,h27 Car,h28 Car"/>
    <w:link w:val="Ttulo2"/>
    <w:rsid w:val="00014506"/>
    <w:rPr>
      <w:rFonts w:ascii="Arial" w:hAnsi="Arial"/>
      <w:b/>
      <w:sz w:val="26"/>
      <w:lang w:val="es-ES_tradnl" w:eastAsia="es-ES"/>
    </w:rPr>
  </w:style>
  <w:style w:type="character" w:customStyle="1" w:styleId="TextoindependienteCar">
    <w:name w:val="Texto independiente Car"/>
    <w:link w:val="Textoindependiente"/>
    <w:rsid w:val="00014506"/>
    <w:rPr>
      <w:rFonts w:ascii="Arial" w:hAnsi="Arial"/>
      <w:b/>
      <w:sz w:val="48"/>
      <w:lang w:val="es-ES_tradnl" w:eastAsia="es-ES"/>
    </w:rPr>
  </w:style>
  <w:style w:type="character" w:styleId="Mencinsinresolver">
    <w:name w:val="Unresolved Mention"/>
    <w:basedOn w:val="Fuentedeprrafopredeter"/>
    <w:uiPriority w:val="99"/>
    <w:semiHidden/>
    <w:unhideWhenUsed/>
    <w:rsid w:val="00811B1D"/>
    <w:rPr>
      <w:color w:val="605E5C"/>
      <w:shd w:val="clear" w:color="auto" w:fill="E1DFDD"/>
    </w:rPr>
  </w:style>
  <w:style w:type="paragraph" w:styleId="Prrafodelista">
    <w:name w:val="List Paragraph"/>
    <w:basedOn w:val="Normal"/>
    <w:uiPriority w:val="34"/>
    <w:qFormat/>
    <w:rsid w:val="00F322F6"/>
    <w:pPr>
      <w:ind w:left="720"/>
      <w:contextualSpacing/>
    </w:pPr>
  </w:style>
  <w:style w:type="character" w:customStyle="1" w:styleId="Ttulo1Car">
    <w:name w:val="Título 1 Car"/>
    <w:basedOn w:val="Fuentedeprrafopredeter"/>
    <w:link w:val="Ttulo1"/>
    <w:rsid w:val="00A151C0"/>
    <w:rPr>
      <w:rFonts w:ascii="Arial" w:hAnsi="Arial"/>
      <w:b/>
      <w:caps/>
      <w:sz w:val="26"/>
      <w:shd w:val="clear" w:color="auto" w:fill="C0C0C0"/>
      <w:lang w:val="es-ES_tradnl" w:eastAsia="es-ES"/>
    </w:rPr>
  </w:style>
  <w:style w:type="paragraph" w:customStyle="1" w:styleId="CDDNormalEN03">
    <w:name w:val="CDD Normal EN03"/>
    <w:basedOn w:val="Normal"/>
    <w:rsid w:val="00A151C0"/>
    <w:pPr>
      <w:spacing w:before="60" w:after="60" w:line="240" w:lineRule="auto"/>
      <w:ind w:left="2126"/>
    </w:pPr>
    <w:rPr>
      <w:rFonts w:ascii="Garamond" w:hAnsi="Garamond"/>
      <w:noProof/>
      <w:lang w:val="en-US" w:eastAsia="en-US"/>
    </w:rPr>
  </w:style>
  <w:style w:type="paragraph" w:styleId="TtuloTDC">
    <w:name w:val="TOC Heading"/>
    <w:basedOn w:val="Ttulo1"/>
    <w:next w:val="Normal"/>
    <w:uiPriority w:val="39"/>
    <w:unhideWhenUsed/>
    <w:qFormat/>
    <w:rsid w:val="000239FB"/>
    <w:pPr>
      <w:keepNext/>
      <w:keepLines/>
      <w:numPr>
        <w:numId w:val="0"/>
      </w:numPr>
      <w:shd w:val="clear" w:color="auto" w:fill="auto"/>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997">
      <w:bodyDiv w:val="1"/>
      <w:marLeft w:val="0"/>
      <w:marRight w:val="0"/>
      <w:marTop w:val="0"/>
      <w:marBottom w:val="0"/>
      <w:divBdr>
        <w:top w:val="none" w:sz="0" w:space="0" w:color="auto"/>
        <w:left w:val="none" w:sz="0" w:space="0" w:color="auto"/>
        <w:bottom w:val="none" w:sz="0" w:space="0" w:color="auto"/>
        <w:right w:val="none" w:sz="0" w:space="0" w:color="auto"/>
      </w:divBdr>
      <w:divsChild>
        <w:div w:id="518785688">
          <w:marLeft w:val="0"/>
          <w:marRight w:val="0"/>
          <w:marTop w:val="0"/>
          <w:marBottom w:val="0"/>
          <w:divBdr>
            <w:top w:val="none" w:sz="0" w:space="0" w:color="auto"/>
            <w:left w:val="none" w:sz="0" w:space="0" w:color="auto"/>
            <w:bottom w:val="none" w:sz="0" w:space="0" w:color="auto"/>
            <w:right w:val="none" w:sz="0" w:space="0" w:color="auto"/>
          </w:divBdr>
        </w:div>
      </w:divsChild>
    </w:div>
    <w:div w:id="74085272">
      <w:bodyDiv w:val="1"/>
      <w:marLeft w:val="0"/>
      <w:marRight w:val="0"/>
      <w:marTop w:val="0"/>
      <w:marBottom w:val="0"/>
      <w:divBdr>
        <w:top w:val="none" w:sz="0" w:space="0" w:color="auto"/>
        <w:left w:val="none" w:sz="0" w:space="0" w:color="auto"/>
        <w:bottom w:val="none" w:sz="0" w:space="0" w:color="auto"/>
        <w:right w:val="none" w:sz="0" w:space="0" w:color="auto"/>
      </w:divBdr>
    </w:div>
    <w:div w:id="219833273">
      <w:bodyDiv w:val="1"/>
      <w:marLeft w:val="0"/>
      <w:marRight w:val="0"/>
      <w:marTop w:val="0"/>
      <w:marBottom w:val="0"/>
      <w:divBdr>
        <w:top w:val="none" w:sz="0" w:space="0" w:color="auto"/>
        <w:left w:val="none" w:sz="0" w:space="0" w:color="auto"/>
        <w:bottom w:val="none" w:sz="0" w:space="0" w:color="auto"/>
        <w:right w:val="none" w:sz="0" w:space="0" w:color="auto"/>
      </w:divBdr>
    </w:div>
    <w:div w:id="657346783">
      <w:bodyDiv w:val="1"/>
      <w:marLeft w:val="0"/>
      <w:marRight w:val="0"/>
      <w:marTop w:val="0"/>
      <w:marBottom w:val="0"/>
      <w:divBdr>
        <w:top w:val="none" w:sz="0" w:space="0" w:color="auto"/>
        <w:left w:val="none" w:sz="0" w:space="0" w:color="auto"/>
        <w:bottom w:val="none" w:sz="0" w:space="0" w:color="auto"/>
        <w:right w:val="none" w:sz="0" w:space="0" w:color="auto"/>
      </w:divBdr>
    </w:div>
    <w:div w:id="675500526">
      <w:bodyDiv w:val="1"/>
      <w:marLeft w:val="0"/>
      <w:marRight w:val="0"/>
      <w:marTop w:val="0"/>
      <w:marBottom w:val="0"/>
      <w:divBdr>
        <w:top w:val="none" w:sz="0" w:space="0" w:color="auto"/>
        <w:left w:val="none" w:sz="0" w:space="0" w:color="auto"/>
        <w:bottom w:val="none" w:sz="0" w:space="0" w:color="auto"/>
        <w:right w:val="none" w:sz="0" w:space="0" w:color="auto"/>
      </w:divBdr>
    </w:div>
    <w:div w:id="727269896">
      <w:bodyDiv w:val="1"/>
      <w:marLeft w:val="0"/>
      <w:marRight w:val="0"/>
      <w:marTop w:val="0"/>
      <w:marBottom w:val="0"/>
      <w:divBdr>
        <w:top w:val="none" w:sz="0" w:space="0" w:color="auto"/>
        <w:left w:val="none" w:sz="0" w:space="0" w:color="auto"/>
        <w:bottom w:val="none" w:sz="0" w:space="0" w:color="auto"/>
        <w:right w:val="none" w:sz="0" w:space="0" w:color="auto"/>
      </w:divBdr>
    </w:div>
    <w:div w:id="768238115">
      <w:bodyDiv w:val="1"/>
      <w:marLeft w:val="0"/>
      <w:marRight w:val="0"/>
      <w:marTop w:val="0"/>
      <w:marBottom w:val="0"/>
      <w:divBdr>
        <w:top w:val="none" w:sz="0" w:space="0" w:color="auto"/>
        <w:left w:val="none" w:sz="0" w:space="0" w:color="auto"/>
        <w:bottom w:val="none" w:sz="0" w:space="0" w:color="auto"/>
        <w:right w:val="none" w:sz="0" w:space="0" w:color="auto"/>
      </w:divBdr>
    </w:div>
    <w:div w:id="896474677">
      <w:bodyDiv w:val="1"/>
      <w:marLeft w:val="0"/>
      <w:marRight w:val="0"/>
      <w:marTop w:val="0"/>
      <w:marBottom w:val="0"/>
      <w:divBdr>
        <w:top w:val="none" w:sz="0" w:space="0" w:color="auto"/>
        <w:left w:val="none" w:sz="0" w:space="0" w:color="auto"/>
        <w:bottom w:val="none" w:sz="0" w:space="0" w:color="auto"/>
        <w:right w:val="none" w:sz="0" w:space="0" w:color="auto"/>
      </w:divBdr>
    </w:div>
    <w:div w:id="934509207">
      <w:bodyDiv w:val="1"/>
      <w:marLeft w:val="0"/>
      <w:marRight w:val="0"/>
      <w:marTop w:val="0"/>
      <w:marBottom w:val="0"/>
      <w:divBdr>
        <w:top w:val="none" w:sz="0" w:space="0" w:color="auto"/>
        <w:left w:val="none" w:sz="0" w:space="0" w:color="auto"/>
        <w:bottom w:val="none" w:sz="0" w:space="0" w:color="auto"/>
        <w:right w:val="none" w:sz="0" w:space="0" w:color="auto"/>
      </w:divBdr>
      <w:divsChild>
        <w:div w:id="441801592">
          <w:marLeft w:val="0"/>
          <w:marRight w:val="0"/>
          <w:marTop w:val="0"/>
          <w:marBottom w:val="0"/>
          <w:divBdr>
            <w:top w:val="none" w:sz="0" w:space="0" w:color="auto"/>
            <w:left w:val="none" w:sz="0" w:space="0" w:color="auto"/>
            <w:bottom w:val="none" w:sz="0" w:space="0" w:color="auto"/>
            <w:right w:val="none" w:sz="0" w:space="0" w:color="auto"/>
          </w:divBdr>
        </w:div>
      </w:divsChild>
    </w:div>
    <w:div w:id="954871610">
      <w:bodyDiv w:val="1"/>
      <w:marLeft w:val="0"/>
      <w:marRight w:val="0"/>
      <w:marTop w:val="0"/>
      <w:marBottom w:val="0"/>
      <w:divBdr>
        <w:top w:val="none" w:sz="0" w:space="0" w:color="auto"/>
        <w:left w:val="none" w:sz="0" w:space="0" w:color="auto"/>
        <w:bottom w:val="none" w:sz="0" w:space="0" w:color="auto"/>
        <w:right w:val="none" w:sz="0" w:space="0" w:color="auto"/>
      </w:divBdr>
    </w:div>
    <w:div w:id="1026249665">
      <w:bodyDiv w:val="1"/>
      <w:marLeft w:val="0"/>
      <w:marRight w:val="0"/>
      <w:marTop w:val="0"/>
      <w:marBottom w:val="0"/>
      <w:divBdr>
        <w:top w:val="none" w:sz="0" w:space="0" w:color="auto"/>
        <w:left w:val="none" w:sz="0" w:space="0" w:color="auto"/>
        <w:bottom w:val="none" w:sz="0" w:space="0" w:color="auto"/>
        <w:right w:val="none" w:sz="0" w:space="0" w:color="auto"/>
      </w:divBdr>
    </w:div>
    <w:div w:id="1136531436">
      <w:bodyDiv w:val="1"/>
      <w:marLeft w:val="0"/>
      <w:marRight w:val="0"/>
      <w:marTop w:val="0"/>
      <w:marBottom w:val="0"/>
      <w:divBdr>
        <w:top w:val="none" w:sz="0" w:space="0" w:color="auto"/>
        <w:left w:val="none" w:sz="0" w:space="0" w:color="auto"/>
        <w:bottom w:val="none" w:sz="0" w:space="0" w:color="auto"/>
        <w:right w:val="none" w:sz="0" w:space="0" w:color="auto"/>
      </w:divBdr>
    </w:div>
    <w:div w:id="1487478123">
      <w:bodyDiv w:val="1"/>
      <w:marLeft w:val="0"/>
      <w:marRight w:val="0"/>
      <w:marTop w:val="0"/>
      <w:marBottom w:val="0"/>
      <w:divBdr>
        <w:top w:val="none" w:sz="0" w:space="0" w:color="auto"/>
        <w:left w:val="none" w:sz="0" w:space="0" w:color="auto"/>
        <w:bottom w:val="none" w:sz="0" w:space="0" w:color="auto"/>
        <w:right w:val="none" w:sz="0" w:space="0" w:color="auto"/>
      </w:divBdr>
      <w:divsChild>
        <w:div w:id="659696308">
          <w:marLeft w:val="0"/>
          <w:marRight w:val="0"/>
          <w:marTop w:val="0"/>
          <w:marBottom w:val="0"/>
          <w:divBdr>
            <w:top w:val="none" w:sz="0" w:space="0" w:color="auto"/>
            <w:left w:val="none" w:sz="0" w:space="0" w:color="auto"/>
            <w:bottom w:val="none" w:sz="0" w:space="0" w:color="auto"/>
            <w:right w:val="none" w:sz="0" w:space="0" w:color="auto"/>
          </w:divBdr>
        </w:div>
      </w:divsChild>
    </w:div>
    <w:div w:id="1570144199">
      <w:bodyDiv w:val="1"/>
      <w:marLeft w:val="0"/>
      <w:marRight w:val="0"/>
      <w:marTop w:val="0"/>
      <w:marBottom w:val="0"/>
      <w:divBdr>
        <w:top w:val="none" w:sz="0" w:space="0" w:color="auto"/>
        <w:left w:val="none" w:sz="0" w:space="0" w:color="auto"/>
        <w:bottom w:val="none" w:sz="0" w:space="0" w:color="auto"/>
        <w:right w:val="none" w:sz="0" w:space="0" w:color="auto"/>
      </w:divBdr>
    </w:div>
    <w:div w:id="1834370790">
      <w:bodyDiv w:val="1"/>
      <w:marLeft w:val="0"/>
      <w:marRight w:val="0"/>
      <w:marTop w:val="0"/>
      <w:marBottom w:val="0"/>
      <w:divBdr>
        <w:top w:val="none" w:sz="0" w:space="0" w:color="auto"/>
        <w:left w:val="none" w:sz="0" w:space="0" w:color="auto"/>
        <w:bottom w:val="none" w:sz="0" w:space="0" w:color="auto"/>
        <w:right w:val="none" w:sz="0" w:space="0" w:color="auto"/>
      </w:divBdr>
    </w:div>
    <w:div w:id="209901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s://uxmastery.com/wireframing-for-beginners/" TargetMode="External"/><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5.png"/><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yperlink" Target="https://www.canva.com/es_mx/crear/mood-board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hyperlink" Target="https://en.wikipedia.org/wiki/Website_wireframe" TargetMode="External"/><Relationship Id="rId28" Type="http://schemas.openxmlformats.org/officeDocument/2006/relationships/header" Target="header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header" Target="header2.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rgordon\Datos%20de%20programa\Microsoft\Plantillas\plantilla1.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8417AD-E11A-4EA2-97A1-48A72E06BB27}"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s-PE"/>
        </a:p>
      </dgm:t>
    </dgm:pt>
    <dgm:pt modelId="{9ED5A6BC-4E5C-45B5-B6A1-8236D19886F4}">
      <dgm:prSet phldrT="[Texto]"/>
      <dgm:spPr/>
      <dgm:t>
        <a:bodyPr/>
        <a:lstStyle/>
        <a:p>
          <a:r>
            <a:rPr lang="es-PE"/>
            <a:t>Logística Entrada</a:t>
          </a:r>
        </a:p>
      </dgm:t>
    </dgm:pt>
    <dgm:pt modelId="{F16540AB-428E-4F23-BF3C-3E80D0DB044C}" type="parTrans" cxnId="{B0D29FDC-3E99-4F9E-99BA-9FE42D20275C}">
      <dgm:prSet/>
      <dgm:spPr/>
      <dgm:t>
        <a:bodyPr/>
        <a:lstStyle/>
        <a:p>
          <a:endParaRPr lang="es-PE"/>
        </a:p>
      </dgm:t>
    </dgm:pt>
    <dgm:pt modelId="{4B1ADBC3-A6E3-4526-A571-12D1E64A3783}" type="sibTrans" cxnId="{B0D29FDC-3E99-4F9E-99BA-9FE42D20275C}">
      <dgm:prSet/>
      <dgm:spPr/>
      <dgm:t>
        <a:bodyPr/>
        <a:lstStyle/>
        <a:p>
          <a:endParaRPr lang="es-PE"/>
        </a:p>
      </dgm:t>
    </dgm:pt>
    <dgm:pt modelId="{4AB6F7CC-8FE6-4B17-A26F-BDBC962FB2DD}">
      <dgm:prSet phldrT="[Texto]"/>
      <dgm:spPr/>
      <dgm:t>
        <a:bodyPr/>
        <a:lstStyle/>
        <a:p>
          <a:r>
            <a:rPr lang="es-PE"/>
            <a:t>Transporte</a:t>
          </a:r>
        </a:p>
      </dgm:t>
    </dgm:pt>
    <dgm:pt modelId="{F683968A-582C-4D12-99AA-55211881CCC2}" type="parTrans" cxnId="{B8FD51B8-9421-4817-871D-CC3D55A2B4EB}">
      <dgm:prSet/>
      <dgm:spPr/>
      <dgm:t>
        <a:bodyPr/>
        <a:lstStyle/>
        <a:p>
          <a:endParaRPr lang="es-PE"/>
        </a:p>
      </dgm:t>
    </dgm:pt>
    <dgm:pt modelId="{499ED243-B682-463D-901D-940791E66FF9}" type="sibTrans" cxnId="{B8FD51B8-9421-4817-871D-CC3D55A2B4EB}">
      <dgm:prSet/>
      <dgm:spPr/>
      <dgm:t>
        <a:bodyPr/>
        <a:lstStyle/>
        <a:p>
          <a:endParaRPr lang="es-PE"/>
        </a:p>
      </dgm:t>
    </dgm:pt>
    <dgm:pt modelId="{DC193E2B-ACBA-4893-9B0A-0834DD258CD4}">
      <dgm:prSet phldrT="[Texto]"/>
      <dgm:spPr/>
      <dgm:t>
        <a:bodyPr/>
        <a:lstStyle/>
        <a:p>
          <a:r>
            <a:rPr lang="es-PE"/>
            <a:t>Gestión de Stock/Almacen</a:t>
          </a:r>
        </a:p>
      </dgm:t>
    </dgm:pt>
    <dgm:pt modelId="{AE3438DE-5D99-4B8C-A681-8FE64D466DA2}" type="parTrans" cxnId="{98903B72-C331-4424-A7B7-FAB51BFB2F5D}">
      <dgm:prSet/>
      <dgm:spPr/>
      <dgm:t>
        <a:bodyPr/>
        <a:lstStyle/>
        <a:p>
          <a:endParaRPr lang="es-PE"/>
        </a:p>
      </dgm:t>
    </dgm:pt>
    <dgm:pt modelId="{3F524F0A-145E-4857-BA44-C265C7CB8FC7}" type="sibTrans" cxnId="{98903B72-C331-4424-A7B7-FAB51BFB2F5D}">
      <dgm:prSet/>
      <dgm:spPr/>
      <dgm:t>
        <a:bodyPr/>
        <a:lstStyle/>
        <a:p>
          <a:endParaRPr lang="es-PE"/>
        </a:p>
      </dgm:t>
    </dgm:pt>
    <dgm:pt modelId="{2C87688E-124C-4BDA-BF51-75AB9BA86F1D}">
      <dgm:prSet phldrT="[Texto]"/>
      <dgm:spPr/>
      <dgm:t>
        <a:bodyPr/>
        <a:lstStyle/>
        <a:p>
          <a:r>
            <a:rPr lang="es-PE"/>
            <a:t>Operaciones</a:t>
          </a:r>
        </a:p>
      </dgm:t>
    </dgm:pt>
    <dgm:pt modelId="{C032A946-EC8D-4E70-AB51-5A7B072F0FB5}" type="parTrans" cxnId="{E55AF918-DE31-450D-B949-5177F8172505}">
      <dgm:prSet/>
      <dgm:spPr/>
      <dgm:t>
        <a:bodyPr/>
        <a:lstStyle/>
        <a:p>
          <a:endParaRPr lang="es-PE"/>
        </a:p>
      </dgm:t>
    </dgm:pt>
    <dgm:pt modelId="{499BFDAC-7D61-4DFD-9307-46DCEC207A73}" type="sibTrans" cxnId="{E55AF918-DE31-450D-B949-5177F8172505}">
      <dgm:prSet/>
      <dgm:spPr/>
      <dgm:t>
        <a:bodyPr/>
        <a:lstStyle/>
        <a:p>
          <a:endParaRPr lang="es-PE"/>
        </a:p>
      </dgm:t>
    </dgm:pt>
    <dgm:pt modelId="{AF1D380D-2974-417C-BB15-0457FCC31A32}">
      <dgm:prSet phldrT="[Texto]"/>
      <dgm:spPr/>
      <dgm:t>
        <a:bodyPr/>
        <a:lstStyle/>
        <a:p>
          <a:r>
            <a:rPr lang="es-PE"/>
            <a:t>Fabricación</a:t>
          </a:r>
        </a:p>
      </dgm:t>
    </dgm:pt>
    <dgm:pt modelId="{63D6ACA7-ADE0-41A6-8F08-A7BD15963967}" type="parTrans" cxnId="{16F33E81-0788-4C96-BE3E-465B3D41B847}">
      <dgm:prSet/>
      <dgm:spPr/>
      <dgm:t>
        <a:bodyPr/>
        <a:lstStyle/>
        <a:p>
          <a:endParaRPr lang="es-PE"/>
        </a:p>
      </dgm:t>
    </dgm:pt>
    <dgm:pt modelId="{44DF0DB6-5121-40CE-8A2C-35C5145EC0E9}" type="sibTrans" cxnId="{16F33E81-0788-4C96-BE3E-465B3D41B847}">
      <dgm:prSet/>
      <dgm:spPr/>
      <dgm:t>
        <a:bodyPr/>
        <a:lstStyle/>
        <a:p>
          <a:endParaRPr lang="es-PE"/>
        </a:p>
      </dgm:t>
    </dgm:pt>
    <dgm:pt modelId="{5F671F8A-108F-4EF8-8DCE-31DD0EBFE9AC}">
      <dgm:prSet phldrT="[Texto]"/>
      <dgm:spPr/>
      <dgm:t>
        <a:bodyPr/>
        <a:lstStyle/>
        <a:p>
          <a:r>
            <a:rPr lang="es-PE"/>
            <a:t>Logística de salida</a:t>
          </a:r>
        </a:p>
      </dgm:t>
    </dgm:pt>
    <dgm:pt modelId="{42A51586-C3AF-409D-819A-CF9DB810825D}" type="parTrans" cxnId="{9F842575-6B54-4ADD-84E5-2F99C1AD8268}">
      <dgm:prSet/>
      <dgm:spPr/>
      <dgm:t>
        <a:bodyPr/>
        <a:lstStyle/>
        <a:p>
          <a:endParaRPr lang="es-PE"/>
        </a:p>
      </dgm:t>
    </dgm:pt>
    <dgm:pt modelId="{2E6B2EF5-7179-475C-A556-9BBEE0F1A1E1}" type="sibTrans" cxnId="{9F842575-6B54-4ADD-84E5-2F99C1AD8268}">
      <dgm:prSet/>
      <dgm:spPr/>
      <dgm:t>
        <a:bodyPr/>
        <a:lstStyle/>
        <a:p>
          <a:endParaRPr lang="es-PE"/>
        </a:p>
      </dgm:t>
    </dgm:pt>
    <dgm:pt modelId="{708C7FCF-F853-48F7-967B-9E5153BF1F79}">
      <dgm:prSet phldrT="[Texto]"/>
      <dgm:spPr/>
      <dgm:t>
        <a:bodyPr/>
        <a:lstStyle/>
        <a:p>
          <a:r>
            <a:rPr lang="es-PE"/>
            <a:t>Distribución</a:t>
          </a:r>
        </a:p>
      </dgm:t>
    </dgm:pt>
    <dgm:pt modelId="{B5FD1601-2B44-40BF-9900-1C14C296E320}" type="parTrans" cxnId="{DA4CAAF1-B8B8-4A90-9873-A23956698D72}">
      <dgm:prSet/>
      <dgm:spPr/>
      <dgm:t>
        <a:bodyPr/>
        <a:lstStyle/>
        <a:p>
          <a:endParaRPr lang="es-PE"/>
        </a:p>
      </dgm:t>
    </dgm:pt>
    <dgm:pt modelId="{4472DC7E-BE90-49D6-93A7-0BDED9A0EF93}" type="sibTrans" cxnId="{DA4CAAF1-B8B8-4A90-9873-A23956698D72}">
      <dgm:prSet/>
      <dgm:spPr/>
      <dgm:t>
        <a:bodyPr/>
        <a:lstStyle/>
        <a:p>
          <a:endParaRPr lang="es-PE"/>
        </a:p>
      </dgm:t>
    </dgm:pt>
    <dgm:pt modelId="{A13648DC-9D5C-4C49-93F8-897FF1F42881}">
      <dgm:prSet phldrT="[Texto]"/>
      <dgm:spPr/>
      <dgm:t>
        <a:bodyPr/>
        <a:lstStyle/>
        <a:p>
          <a:r>
            <a:rPr lang="es-PE"/>
            <a:t>Transporte</a:t>
          </a:r>
        </a:p>
      </dgm:t>
    </dgm:pt>
    <dgm:pt modelId="{A3C292D5-3788-4E87-AAEC-137D00B5F543}" type="parTrans" cxnId="{A38B7E09-5BDB-4281-A8ED-31FF641A2DAD}">
      <dgm:prSet/>
      <dgm:spPr/>
      <dgm:t>
        <a:bodyPr/>
        <a:lstStyle/>
        <a:p>
          <a:endParaRPr lang="es-PE"/>
        </a:p>
      </dgm:t>
    </dgm:pt>
    <dgm:pt modelId="{013D0062-0929-40B1-BBB1-364BA15CF8B4}" type="sibTrans" cxnId="{A38B7E09-5BDB-4281-A8ED-31FF641A2DAD}">
      <dgm:prSet/>
      <dgm:spPr/>
      <dgm:t>
        <a:bodyPr/>
        <a:lstStyle/>
        <a:p>
          <a:endParaRPr lang="es-PE"/>
        </a:p>
      </dgm:t>
    </dgm:pt>
    <dgm:pt modelId="{7787C41C-3734-41B8-B6F4-704AE24BC22D}">
      <dgm:prSet phldrT="[Texto]"/>
      <dgm:spPr/>
      <dgm:t>
        <a:bodyPr/>
        <a:lstStyle/>
        <a:p>
          <a:r>
            <a:rPr lang="es-PE"/>
            <a:t>Ensamblado</a:t>
          </a:r>
        </a:p>
      </dgm:t>
    </dgm:pt>
    <dgm:pt modelId="{08FA603D-0D37-4B33-AC07-48EC29F229D7}" type="sibTrans" cxnId="{AA4F6CDB-A5B2-45ED-90E6-D703A027FB11}">
      <dgm:prSet/>
      <dgm:spPr/>
      <dgm:t>
        <a:bodyPr/>
        <a:lstStyle/>
        <a:p>
          <a:endParaRPr lang="es-PE"/>
        </a:p>
      </dgm:t>
    </dgm:pt>
    <dgm:pt modelId="{815BE649-B9C3-4B24-8CE3-FD051FA8BF84}" type="parTrans" cxnId="{AA4F6CDB-A5B2-45ED-90E6-D703A027FB11}">
      <dgm:prSet/>
      <dgm:spPr/>
      <dgm:t>
        <a:bodyPr/>
        <a:lstStyle/>
        <a:p>
          <a:endParaRPr lang="es-PE"/>
        </a:p>
      </dgm:t>
    </dgm:pt>
    <dgm:pt modelId="{E346AD2D-DDBD-4291-9B61-BEAC12957559}">
      <dgm:prSet phldrT="[Texto]"/>
      <dgm:spPr/>
      <dgm:t>
        <a:bodyPr/>
        <a:lstStyle/>
        <a:p>
          <a:r>
            <a:rPr lang="es-PE"/>
            <a:t>Pruebas</a:t>
          </a:r>
        </a:p>
      </dgm:t>
    </dgm:pt>
    <dgm:pt modelId="{6EE2CD50-AFA1-4A2B-AD4E-B8A04543958A}" type="parTrans" cxnId="{160C99DF-C8CC-4918-B838-3F18C9D127FA}">
      <dgm:prSet/>
      <dgm:spPr/>
      <dgm:t>
        <a:bodyPr/>
        <a:lstStyle/>
        <a:p>
          <a:endParaRPr lang="es-PE"/>
        </a:p>
      </dgm:t>
    </dgm:pt>
    <dgm:pt modelId="{0D1BC5A1-F55E-469F-988E-6CEF1D1FBC54}" type="sibTrans" cxnId="{160C99DF-C8CC-4918-B838-3F18C9D127FA}">
      <dgm:prSet/>
      <dgm:spPr/>
      <dgm:t>
        <a:bodyPr/>
        <a:lstStyle/>
        <a:p>
          <a:endParaRPr lang="es-PE"/>
        </a:p>
      </dgm:t>
    </dgm:pt>
    <dgm:pt modelId="{B3E21D6F-43D9-420B-85A2-2B352F3EE4BF}">
      <dgm:prSet phldrT="[Texto]"/>
      <dgm:spPr/>
      <dgm:t>
        <a:bodyPr/>
        <a:lstStyle/>
        <a:p>
          <a:r>
            <a:rPr lang="es-PE"/>
            <a:t>Empaquetados</a:t>
          </a:r>
        </a:p>
      </dgm:t>
    </dgm:pt>
    <dgm:pt modelId="{208998DA-C549-49B0-B995-18B1828F3742}" type="parTrans" cxnId="{0A2547ED-E1A1-4CD3-8052-3B98BBBAB3C5}">
      <dgm:prSet/>
      <dgm:spPr/>
      <dgm:t>
        <a:bodyPr/>
        <a:lstStyle/>
        <a:p>
          <a:endParaRPr lang="es-PE"/>
        </a:p>
      </dgm:t>
    </dgm:pt>
    <dgm:pt modelId="{BDB66F59-EF12-448C-9F5F-FB548B7BE4C3}" type="sibTrans" cxnId="{0A2547ED-E1A1-4CD3-8052-3B98BBBAB3C5}">
      <dgm:prSet/>
      <dgm:spPr/>
      <dgm:t>
        <a:bodyPr/>
        <a:lstStyle/>
        <a:p>
          <a:endParaRPr lang="es-PE"/>
        </a:p>
      </dgm:t>
    </dgm:pt>
    <dgm:pt modelId="{848665E7-F3E1-43F1-9076-4588AB146B62}">
      <dgm:prSet phldrT="[Texto]"/>
      <dgm:spPr/>
      <dgm:t>
        <a:bodyPr/>
        <a:lstStyle/>
        <a:p>
          <a:r>
            <a:rPr lang="es-PE"/>
            <a:t>Grstión de Stock</a:t>
          </a:r>
        </a:p>
      </dgm:t>
    </dgm:pt>
    <dgm:pt modelId="{278E831B-9817-4C88-BB5F-785BEF5EB126}" type="parTrans" cxnId="{3DBA75B2-1DF2-47FF-B6ED-8D940D8039DB}">
      <dgm:prSet/>
      <dgm:spPr/>
      <dgm:t>
        <a:bodyPr/>
        <a:lstStyle/>
        <a:p>
          <a:endParaRPr lang="es-PE"/>
        </a:p>
      </dgm:t>
    </dgm:pt>
    <dgm:pt modelId="{1C88498F-A0D0-42DA-9D09-B3610965CF2F}" type="sibTrans" cxnId="{3DBA75B2-1DF2-47FF-B6ED-8D940D8039DB}">
      <dgm:prSet/>
      <dgm:spPr/>
      <dgm:t>
        <a:bodyPr/>
        <a:lstStyle/>
        <a:p>
          <a:endParaRPr lang="es-PE"/>
        </a:p>
      </dgm:t>
    </dgm:pt>
    <dgm:pt modelId="{2E3822B9-B34B-4FA1-A8EF-8B3803E1667E}" type="pres">
      <dgm:prSet presAssocID="{9E8417AD-E11A-4EA2-97A1-48A72E06BB27}" presName="theList" presStyleCnt="0">
        <dgm:presLayoutVars>
          <dgm:dir/>
          <dgm:animLvl val="lvl"/>
          <dgm:resizeHandles val="exact"/>
        </dgm:presLayoutVars>
      </dgm:prSet>
      <dgm:spPr/>
    </dgm:pt>
    <dgm:pt modelId="{0BD9522F-059F-416D-97E1-4582BCB1CA8B}" type="pres">
      <dgm:prSet presAssocID="{9ED5A6BC-4E5C-45B5-B6A1-8236D19886F4}" presName="compNode" presStyleCnt="0"/>
      <dgm:spPr/>
    </dgm:pt>
    <dgm:pt modelId="{70307705-7042-4F81-9217-A30CEE589F9E}" type="pres">
      <dgm:prSet presAssocID="{9ED5A6BC-4E5C-45B5-B6A1-8236D19886F4}" presName="noGeometry" presStyleCnt="0"/>
      <dgm:spPr/>
    </dgm:pt>
    <dgm:pt modelId="{F8A8E302-06B5-44D9-9A4D-4BAA87CA46AD}" type="pres">
      <dgm:prSet presAssocID="{9ED5A6BC-4E5C-45B5-B6A1-8236D19886F4}" presName="childTextVisible" presStyleLbl="bgAccFollowNode1" presStyleIdx="0" presStyleCnt="3">
        <dgm:presLayoutVars>
          <dgm:bulletEnabled val="1"/>
        </dgm:presLayoutVars>
      </dgm:prSet>
      <dgm:spPr/>
    </dgm:pt>
    <dgm:pt modelId="{DCA66972-2EF5-4EEF-8450-8E8904D4A6E1}" type="pres">
      <dgm:prSet presAssocID="{9ED5A6BC-4E5C-45B5-B6A1-8236D19886F4}" presName="childTextHidden" presStyleLbl="bgAccFollowNode1" presStyleIdx="0" presStyleCnt="3"/>
      <dgm:spPr/>
    </dgm:pt>
    <dgm:pt modelId="{14BE8376-9940-4770-B2C1-904C10B5BD94}" type="pres">
      <dgm:prSet presAssocID="{9ED5A6BC-4E5C-45B5-B6A1-8236D19886F4}" presName="parentText" presStyleLbl="node1" presStyleIdx="0" presStyleCnt="3">
        <dgm:presLayoutVars>
          <dgm:chMax val="1"/>
          <dgm:bulletEnabled val="1"/>
        </dgm:presLayoutVars>
      </dgm:prSet>
      <dgm:spPr/>
    </dgm:pt>
    <dgm:pt modelId="{79477878-3610-4C71-A617-8BCA62608F1F}" type="pres">
      <dgm:prSet presAssocID="{9ED5A6BC-4E5C-45B5-B6A1-8236D19886F4}" presName="aSpace" presStyleCnt="0"/>
      <dgm:spPr/>
    </dgm:pt>
    <dgm:pt modelId="{83D669DF-BE5B-42C0-B41E-A2D009EE4C0A}" type="pres">
      <dgm:prSet presAssocID="{2C87688E-124C-4BDA-BF51-75AB9BA86F1D}" presName="compNode" presStyleCnt="0"/>
      <dgm:spPr/>
    </dgm:pt>
    <dgm:pt modelId="{A08FCA1B-41F9-4578-9087-B02CD52B3761}" type="pres">
      <dgm:prSet presAssocID="{2C87688E-124C-4BDA-BF51-75AB9BA86F1D}" presName="noGeometry" presStyleCnt="0"/>
      <dgm:spPr/>
    </dgm:pt>
    <dgm:pt modelId="{FEF2FBD8-8FCF-4E87-83DE-37CF3CD22A1A}" type="pres">
      <dgm:prSet presAssocID="{2C87688E-124C-4BDA-BF51-75AB9BA86F1D}" presName="childTextVisible" presStyleLbl="bgAccFollowNode1" presStyleIdx="1" presStyleCnt="3" custScaleX="124345">
        <dgm:presLayoutVars>
          <dgm:bulletEnabled val="1"/>
        </dgm:presLayoutVars>
      </dgm:prSet>
      <dgm:spPr/>
    </dgm:pt>
    <dgm:pt modelId="{7B8D877A-7A0F-46BE-8571-1D7E7D5B9779}" type="pres">
      <dgm:prSet presAssocID="{2C87688E-124C-4BDA-BF51-75AB9BA86F1D}" presName="childTextHidden" presStyleLbl="bgAccFollowNode1" presStyleIdx="1" presStyleCnt="3"/>
      <dgm:spPr/>
    </dgm:pt>
    <dgm:pt modelId="{EA13C4B5-729A-4944-BF76-29D936D943B2}" type="pres">
      <dgm:prSet presAssocID="{2C87688E-124C-4BDA-BF51-75AB9BA86F1D}" presName="parentText" presStyleLbl="node1" presStyleIdx="1" presStyleCnt="3">
        <dgm:presLayoutVars>
          <dgm:chMax val="1"/>
          <dgm:bulletEnabled val="1"/>
        </dgm:presLayoutVars>
      </dgm:prSet>
      <dgm:spPr/>
    </dgm:pt>
    <dgm:pt modelId="{9474EB5A-1022-4AA6-96E7-7ADED5A9357D}" type="pres">
      <dgm:prSet presAssocID="{2C87688E-124C-4BDA-BF51-75AB9BA86F1D}" presName="aSpace" presStyleCnt="0"/>
      <dgm:spPr/>
    </dgm:pt>
    <dgm:pt modelId="{93C9FD16-345A-4F10-9631-72645FD26053}" type="pres">
      <dgm:prSet presAssocID="{5F671F8A-108F-4EF8-8DCE-31DD0EBFE9AC}" presName="compNode" presStyleCnt="0"/>
      <dgm:spPr/>
    </dgm:pt>
    <dgm:pt modelId="{C6E24371-078B-480F-8A14-825BBE34EB70}" type="pres">
      <dgm:prSet presAssocID="{5F671F8A-108F-4EF8-8DCE-31DD0EBFE9AC}" presName="noGeometry" presStyleCnt="0"/>
      <dgm:spPr/>
    </dgm:pt>
    <dgm:pt modelId="{E07AB7A9-DF13-4092-B8CF-13B4B45E8580}" type="pres">
      <dgm:prSet presAssocID="{5F671F8A-108F-4EF8-8DCE-31DD0EBFE9AC}" presName="childTextVisible" presStyleLbl="bgAccFollowNode1" presStyleIdx="2" presStyleCnt="3">
        <dgm:presLayoutVars>
          <dgm:bulletEnabled val="1"/>
        </dgm:presLayoutVars>
      </dgm:prSet>
      <dgm:spPr/>
    </dgm:pt>
    <dgm:pt modelId="{AA4BBE2E-939A-4258-8A63-DECF242469CD}" type="pres">
      <dgm:prSet presAssocID="{5F671F8A-108F-4EF8-8DCE-31DD0EBFE9AC}" presName="childTextHidden" presStyleLbl="bgAccFollowNode1" presStyleIdx="2" presStyleCnt="3"/>
      <dgm:spPr/>
    </dgm:pt>
    <dgm:pt modelId="{6249A03F-6EDA-4704-BBC3-FB4659BC6E84}" type="pres">
      <dgm:prSet presAssocID="{5F671F8A-108F-4EF8-8DCE-31DD0EBFE9AC}" presName="parentText" presStyleLbl="node1" presStyleIdx="2" presStyleCnt="3">
        <dgm:presLayoutVars>
          <dgm:chMax val="1"/>
          <dgm:bulletEnabled val="1"/>
        </dgm:presLayoutVars>
      </dgm:prSet>
      <dgm:spPr/>
    </dgm:pt>
  </dgm:ptLst>
  <dgm:cxnLst>
    <dgm:cxn modelId="{A38B7E09-5BDB-4281-A8ED-31FF641A2DAD}" srcId="{5F671F8A-108F-4EF8-8DCE-31DD0EBFE9AC}" destId="{A13648DC-9D5C-4C49-93F8-897FF1F42881}" srcOrd="1" destOrd="0" parTransId="{A3C292D5-3788-4E87-AAEC-137D00B5F543}" sibTransId="{013D0062-0929-40B1-BBB1-364BA15CF8B4}"/>
    <dgm:cxn modelId="{E48C4612-384A-429F-94E6-6F7EA5BFB295}" type="presOf" srcId="{B3E21D6F-43D9-420B-85A2-2B352F3EE4BF}" destId="{7B8D877A-7A0F-46BE-8571-1D7E7D5B9779}" srcOrd="1" destOrd="3" presId="urn:microsoft.com/office/officeart/2005/8/layout/hProcess6"/>
    <dgm:cxn modelId="{AC49D415-88A9-40E1-9B61-C8B8BEE6E8BA}" type="presOf" srcId="{9ED5A6BC-4E5C-45B5-B6A1-8236D19886F4}" destId="{14BE8376-9940-4770-B2C1-904C10B5BD94}" srcOrd="0" destOrd="0" presId="urn:microsoft.com/office/officeart/2005/8/layout/hProcess6"/>
    <dgm:cxn modelId="{E55AF918-DE31-450D-B949-5177F8172505}" srcId="{9E8417AD-E11A-4EA2-97A1-48A72E06BB27}" destId="{2C87688E-124C-4BDA-BF51-75AB9BA86F1D}" srcOrd="1" destOrd="0" parTransId="{C032A946-EC8D-4E70-AB51-5A7B072F0FB5}" sibTransId="{499BFDAC-7D61-4DFD-9307-46DCEC207A73}"/>
    <dgm:cxn modelId="{AE392C24-8DBF-4C03-BC6F-388B028E6C01}" type="presOf" srcId="{AF1D380D-2974-417C-BB15-0457FCC31A32}" destId="{7B8D877A-7A0F-46BE-8571-1D7E7D5B9779}" srcOrd="1" destOrd="0" presId="urn:microsoft.com/office/officeart/2005/8/layout/hProcess6"/>
    <dgm:cxn modelId="{5B920D35-7DB4-4F49-A7B0-B0AE1543031A}" type="presOf" srcId="{E346AD2D-DDBD-4291-9B61-BEAC12957559}" destId="{7B8D877A-7A0F-46BE-8571-1D7E7D5B9779}" srcOrd="1" destOrd="2" presId="urn:microsoft.com/office/officeart/2005/8/layout/hProcess6"/>
    <dgm:cxn modelId="{B0FA5F42-F134-403F-9E57-FD2F7B7377B0}" type="presOf" srcId="{708C7FCF-F853-48F7-967B-9E5153BF1F79}" destId="{E07AB7A9-DF13-4092-B8CF-13B4B45E8580}" srcOrd="0" destOrd="0" presId="urn:microsoft.com/office/officeart/2005/8/layout/hProcess6"/>
    <dgm:cxn modelId="{7AFB9245-AE9C-4ED2-A827-1B3045B48BEB}" type="presOf" srcId="{4AB6F7CC-8FE6-4B17-A26F-BDBC962FB2DD}" destId="{F8A8E302-06B5-44D9-9A4D-4BAA87CA46AD}" srcOrd="0" destOrd="0" presId="urn:microsoft.com/office/officeart/2005/8/layout/hProcess6"/>
    <dgm:cxn modelId="{7F32EE4B-2EF6-457B-93D3-F4146ADA7E23}" type="presOf" srcId="{B3E21D6F-43D9-420B-85A2-2B352F3EE4BF}" destId="{FEF2FBD8-8FCF-4E87-83DE-37CF3CD22A1A}" srcOrd="0" destOrd="3" presId="urn:microsoft.com/office/officeart/2005/8/layout/hProcess6"/>
    <dgm:cxn modelId="{98903B72-C331-4424-A7B7-FAB51BFB2F5D}" srcId="{9ED5A6BC-4E5C-45B5-B6A1-8236D19886F4}" destId="{DC193E2B-ACBA-4893-9B0A-0834DD258CD4}" srcOrd="1" destOrd="0" parTransId="{AE3438DE-5D99-4B8C-A681-8FE64D466DA2}" sibTransId="{3F524F0A-145E-4857-BA44-C265C7CB8FC7}"/>
    <dgm:cxn modelId="{891ECE74-2F18-4A66-9398-92FAB7914633}" type="presOf" srcId="{DC193E2B-ACBA-4893-9B0A-0834DD258CD4}" destId="{DCA66972-2EF5-4EEF-8450-8E8904D4A6E1}" srcOrd="1" destOrd="1" presId="urn:microsoft.com/office/officeart/2005/8/layout/hProcess6"/>
    <dgm:cxn modelId="{9F842575-6B54-4ADD-84E5-2F99C1AD8268}" srcId="{9E8417AD-E11A-4EA2-97A1-48A72E06BB27}" destId="{5F671F8A-108F-4EF8-8DCE-31DD0EBFE9AC}" srcOrd="2" destOrd="0" parTransId="{42A51586-C3AF-409D-819A-CF9DB810825D}" sibTransId="{2E6B2EF5-7179-475C-A556-9BBEE0F1A1E1}"/>
    <dgm:cxn modelId="{DE629E56-F241-4F41-AE72-B344AB7D7DA0}" type="presOf" srcId="{4AB6F7CC-8FE6-4B17-A26F-BDBC962FB2DD}" destId="{DCA66972-2EF5-4EEF-8450-8E8904D4A6E1}" srcOrd="1" destOrd="0" presId="urn:microsoft.com/office/officeart/2005/8/layout/hProcess6"/>
    <dgm:cxn modelId="{55421058-2972-4B1D-B137-E0DCF37FF7C6}" type="presOf" srcId="{848665E7-F3E1-43F1-9076-4588AB146B62}" destId="{AA4BBE2E-939A-4258-8A63-DECF242469CD}" srcOrd="1" destOrd="2" presId="urn:microsoft.com/office/officeart/2005/8/layout/hProcess6"/>
    <dgm:cxn modelId="{5E60487A-4993-4232-84F4-69083940A65B}" type="presOf" srcId="{9E8417AD-E11A-4EA2-97A1-48A72E06BB27}" destId="{2E3822B9-B34B-4FA1-A8EF-8B3803E1667E}" srcOrd="0" destOrd="0" presId="urn:microsoft.com/office/officeart/2005/8/layout/hProcess6"/>
    <dgm:cxn modelId="{16F33E81-0788-4C96-BE3E-465B3D41B847}" srcId="{2C87688E-124C-4BDA-BF51-75AB9BA86F1D}" destId="{AF1D380D-2974-417C-BB15-0457FCC31A32}" srcOrd="0" destOrd="0" parTransId="{63D6ACA7-ADE0-41A6-8F08-A7BD15963967}" sibTransId="{44DF0DB6-5121-40CE-8A2C-35C5145EC0E9}"/>
    <dgm:cxn modelId="{E1C29284-4D5B-4FBF-B0EA-CCBD408C0882}" type="presOf" srcId="{848665E7-F3E1-43F1-9076-4588AB146B62}" destId="{E07AB7A9-DF13-4092-B8CF-13B4B45E8580}" srcOrd="0" destOrd="2" presId="urn:microsoft.com/office/officeart/2005/8/layout/hProcess6"/>
    <dgm:cxn modelId="{38E96E88-E27E-440D-9B2C-050DA8E1D30B}" type="presOf" srcId="{A13648DC-9D5C-4C49-93F8-897FF1F42881}" destId="{E07AB7A9-DF13-4092-B8CF-13B4B45E8580}" srcOrd="0" destOrd="1" presId="urn:microsoft.com/office/officeart/2005/8/layout/hProcess6"/>
    <dgm:cxn modelId="{92549190-93FF-4A56-BBEC-BF78B2197B01}" type="presOf" srcId="{2C87688E-124C-4BDA-BF51-75AB9BA86F1D}" destId="{EA13C4B5-729A-4944-BF76-29D936D943B2}" srcOrd="0" destOrd="0" presId="urn:microsoft.com/office/officeart/2005/8/layout/hProcess6"/>
    <dgm:cxn modelId="{C4D5DF95-03B8-4562-AF4A-D0EAB3318F66}" type="presOf" srcId="{5F671F8A-108F-4EF8-8DCE-31DD0EBFE9AC}" destId="{6249A03F-6EDA-4704-BBC3-FB4659BC6E84}" srcOrd="0" destOrd="0" presId="urn:microsoft.com/office/officeart/2005/8/layout/hProcess6"/>
    <dgm:cxn modelId="{AD325AA8-6993-4365-BC2E-0E9D3F966364}" type="presOf" srcId="{E346AD2D-DDBD-4291-9B61-BEAC12957559}" destId="{FEF2FBD8-8FCF-4E87-83DE-37CF3CD22A1A}" srcOrd="0" destOrd="2" presId="urn:microsoft.com/office/officeart/2005/8/layout/hProcess6"/>
    <dgm:cxn modelId="{3DBA75B2-1DF2-47FF-B6ED-8D940D8039DB}" srcId="{5F671F8A-108F-4EF8-8DCE-31DD0EBFE9AC}" destId="{848665E7-F3E1-43F1-9076-4588AB146B62}" srcOrd="2" destOrd="0" parTransId="{278E831B-9817-4C88-BB5F-785BEF5EB126}" sibTransId="{1C88498F-A0D0-42DA-9D09-B3610965CF2F}"/>
    <dgm:cxn modelId="{B8FD51B8-9421-4817-871D-CC3D55A2B4EB}" srcId="{9ED5A6BC-4E5C-45B5-B6A1-8236D19886F4}" destId="{4AB6F7CC-8FE6-4B17-A26F-BDBC962FB2DD}" srcOrd="0" destOrd="0" parTransId="{F683968A-582C-4D12-99AA-55211881CCC2}" sibTransId="{499ED243-B682-463D-901D-940791E66FF9}"/>
    <dgm:cxn modelId="{5F4E66BB-FF7E-4E2D-9A01-B0147449276B}" type="presOf" srcId="{AF1D380D-2974-417C-BB15-0457FCC31A32}" destId="{FEF2FBD8-8FCF-4E87-83DE-37CF3CD22A1A}" srcOrd="0" destOrd="0" presId="urn:microsoft.com/office/officeart/2005/8/layout/hProcess6"/>
    <dgm:cxn modelId="{CD5711C0-8999-4A27-86EB-7BE7FE3B085C}" type="presOf" srcId="{7787C41C-3734-41B8-B6F4-704AE24BC22D}" destId="{7B8D877A-7A0F-46BE-8571-1D7E7D5B9779}" srcOrd="1" destOrd="1" presId="urn:microsoft.com/office/officeart/2005/8/layout/hProcess6"/>
    <dgm:cxn modelId="{650DF7C2-1D41-4A2C-913C-0F659C19B41B}" type="presOf" srcId="{7787C41C-3734-41B8-B6F4-704AE24BC22D}" destId="{FEF2FBD8-8FCF-4E87-83DE-37CF3CD22A1A}" srcOrd="0" destOrd="1" presId="urn:microsoft.com/office/officeart/2005/8/layout/hProcess6"/>
    <dgm:cxn modelId="{AA4F6CDB-A5B2-45ED-90E6-D703A027FB11}" srcId="{2C87688E-124C-4BDA-BF51-75AB9BA86F1D}" destId="{7787C41C-3734-41B8-B6F4-704AE24BC22D}" srcOrd="1" destOrd="0" parTransId="{815BE649-B9C3-4B24-8CE3-FD051FA8BF84}" sibTransId="{08FA603D-0D37-4B33-AC07-48EC29F229D7}"/>
    <dgm:cxn modelId="{B0D29FDC-3E99-4F9E-99BA-9FE42D20275C}" srcId="{9E8417AD-E11A-4EA2-97A1-48A72E06BB27}" destId="{9ED5A6BC-4E5C-45B5-B6A1-8236D19886F4}" srcOrd="0" destOrd="0" parTransId="{F16540AB-428E-4F23-BF3C-3E80D0DB044C}" sibTransId="{4B1ADBC3-A6E3-4526-A571-12D1E64A3783}"/>
    <dgm:cxn modelId="{160C99DF-C8CC-4918-B838-3F18C9D127FA}" srcId="{2C87688E-124C-4BDA-BF51-75AB9BA86F1D}" destId="{E346AD2D-DDBD-4291-9B61-BEAC12957559}" srcOrd="2" destOrd="0" parTransId="{6EE2CD50-AFA1-4A2B-AD4E-B8A04543958A}" sibTransId="{0D1BC5A1-F55E-469F-988E-6CEF1D1FBC54}"/>
    <dgm:cxn modelId="{958A6FEB-FB67-4693-8461-08DE6BEDB87E}" type="presOf" srcId="{708C7FCF-F853-48F7-967B-9E5153BF1F79}" destId="{AA4BBE2E-939A-4258-8A63-DECF242469CD}" srcOrd="1" destOrd="0" presId="urn:microsoft.com/office/officeart/2005/8/layout/hProcess6"/>
    <dgm:cxn modelId="{0A2547ED-E1A1-4CD3-8052-3B98BBBAB3C5}" srcId="{2C87688E-124C-4BDA-BF51-75AB9BA86F1D}" destId="{B3E21D6F-43D9-420B-85A2-2B352F3EE4BF}" srcOrd="3" destOrd="0" parTransId="{208998DA-C549-49B0-B995-18B1828F3742}" sibTransId="{BDB66F59-EF12-448C-9F5F-FB548B7BE4C3}"/>
    <dgm:cxn modelId="{8DBE06F1-1ED4-40DE-9D2F-26479CF1C515}" type="presOf" srcId="{DC193E2B-ACBA-4893-9B0A-0834DD258CD4}" destId="{F8A8E302-06B5-44D9-9A4D-4BAA87CA46AD}" srcOrd="0" destOrd="1" presId="urn:microsoft.com/office/officeart/2005/8/layout/hProcess6"/>
    <dgm:cxn modelId="{DA4CAAF1-B8B8-4A90-9873-A23956698D72}" srcId="{5F671F8A-108F-4EF8-8DCE-31DD0EBFE9AC}" destId="{708C7FCF-F853-48F7-967B-9E5153BF1F79}" srcOrd="0" destOrd="0" parTransId="{B5FD1601-2B44-40BF-9900-1C14C296E320}" sibTransId="{4472DC7E-BE90-49D6-93A7-0BDED9A0EF93}"/>
    <dgm:cxn modelId="{4F517DFE-679A-48A1-B775-355F0FDB9A9B}" type="presOf" srcId="{A13648DC-9D5C-4C49-93F8-897FF1F42881}" destId="{AA4BBE2E-939A-4258-8A63-DECF242469CD}" srcOrd="1" destOrd="1" presId="urn:microsoft.com/office/officeart/2005/8/layout/hProcess6"/>
    <dgm:cxn modelId="{F14F2C7D-8164-4ACC-8A67-E68C67EE6220}" type="presParOf" srcId="{2E3822B9-B34B-4FA1-A8EF-8B3803E1667E}" destId="{0BD9522F-059F-416D-97E1-4582BCB1CA8B}" srcOrd="0" destOrd="0" presId="urn:microsoft.com/office/officeart/2005/8/layout/hProcess6"/>
    <dgm:cxn modelId="{193CD2C2-A4AA-4FC7-B54C-CC878DA2FD25}" type="presParOf" srcId="{0BD9522F-059F-416D-97E1-4582BCB1CA8B}" destId="{70307705-7042-4F81-9217-A30CEE589F9E}" srcOrd="0" destOrd="0" presId="urn:microsoft.com/office/officeart/2005/8/layout/hProcess6"/>
    <dgm:cxn modelId="{3DE4CE39-1BB9-4404-98CF-AA1D93672A69}" type="presParOf" srcId="{0BD9522F-059F-416D-97E1-4582BCB1CA8B}" destId="{F8A8E302-06B5-44D9-9A4D-4BAA87CA46AD}" srcOrd="1" destOrd="0" presId="urn:microsoft.com/office/officeart/2005/8/layout/hProcess6"/>
    <dgm:cxn modelId="{7652A476-F65C-4BAB-999E-746E98AB5917}" type="presParOf" srcId="{0BD9522F-059F-416D-97E1-4582BCB1CA8B}" destId="{DCA66972-2EF5-4EEF-8450-8E8904D4A6E1}" srcOrd="2" destOrd="0" presId="urn:microsoft.com/office/officeart/2005/8/layout/hProcess6"/>
    <dgm:cxn modelId="{54D7791A-7252-4604-B292-5C37E8991E4F}" type="presParOf" srcId="{0BD9522F-059F-416D-97E1-4582BCB1CA8B}" destId="{14BE8376-9940-4770-B2C1-904C10B5BD94}" srcOrd="3" destOrd="0" presId="urn:microsoft.com/office/officeart/2005/8/layout/hProcess6"/>
    <dgm:cxn modelId="{FE88DAE4-43AB-4A0A-8497-76BFDA9AF1F0}" type="presParOf" srcId="{2E3822B9-B34B-4FA1-A8EF-8B3803E1667E}" destId="{79477878-3610-4C71-A617-8BCA62608F1F}" srcOrd="1" destOrd="0" presId="urn:microsoft.com/office/officeart/2005/8/layout/hProcess6"/>
    <dgm:cxn modelId="{5D05503A-5F14-4FA2-B987-C2CA3B5F9719}" type="presParOf" srcId="{2E3822B9-B34B-4FA1-A8EF-8B3803E1667E}" destId="{83D669DF-BE5B-42C0-B41E-A2D009EE4C0A}" srcOrd="2" destOrd="0" presId="urn:microsoft.com/office/officeart/2005/8/layout/hProcess6"/>
    <dgm:cxn modelId="{8D774859-7454-4405-928F-F5E51AD3577B}" type="presParOf" srcId="{83D669DF-BE5B-42C0-B41E-A2D009EE4C0A}" destId="{A08FCA1B-41F9-4578-9087-B02CD52B3761}" srcOrd="0" destOrd="0" presId="urn:microsoft.com/office/officeart/2005/8/layout/hProcess6"/>
    <dgm:cxn modelId="{C7D19816-CFD9-423F-AC4B-105F1003BA3C}" type="presParOf" srcId="{83D669DF-BE5B-42C0-B41E-A2D009EE4C0A}" destId="{FEF2FBD8-8FCF-4E87-83DE-37CF3CD22A1A}" srcOrd="1" destOrd="0" presId="urn:microsoft.com/office/officeart/2005/8/layout/hProcess6"/>
    <dgm:cxn modelId="{15B55CC7-A416-4198-A8D8-880AA5A482D1}" type="presParOf" srcId="{83D669DF-BE5B-42C0-B41E-A2D009EE4C0A}" destId="{7B8D877A-7A0F-46BE-8571-1D7E7D5B9779}" srcOrd="2" destOrd="0" presId="urn:microsoft.com/office/officeart/2005/8/layout/hProcess6"/>
    <dgm:cxn modelId="{19B2D696-79E6-48C1-A941-CAD41DA96F56}" type="presParOf" srcId="{83D669DF-BE5B-42C0-B41E-A2D009EE4C0A}" destId="{EA13C4B5-729A-4944-BF76-29D936D943B2}" srcOrd="3" destOrd="0" presId="urn:microsoft.com/office/officeart/2005/8/layout/hProcess6"/>
    <dgm:cxn modelId="{9BBEFE7D-2902-4E88-BCC8-2AC4E7EDFCE8}" type="presParOf" srcId="{2E3822B9-B34B-4FA1-A8EF-8B3803E1667E}" destId="{9474EB5A-1022-4AA6-96E7-7ADED5A9357D}" srcOrd="3" destOrd="0" presId="urn:microsoft.com/office/officeart/2005/8/layout/hProcess6"/>
    <dgm:cxn modelId="{3163B6F3-2358-4E9B-A74E-D45D9D56350D}" type="presParOf" srcId="{2E3822B9-B34B-4FA1-A8EF-8B3803E1667E}" destId="{93C9FD16-345A-4F10-9631-72645FD26053}" srcOrd="4" destOrd="0" presId="urn:microsoft.com/office/officeart/2005/8/layout/hProcess6"/>
    <dgm:cxn modelId="{A3ECE0F1-268D-4EFA-8F2B-76FD8C9DA9C9}" type="presParOf" srcId="{93C9FD16-345A-4F10-9631-72645FD26053}" destId="{C6E24371-078B-480F-8A14-825BBE34EB70}" srcOrd="0" destOrd="0" presId="urn:microsoft.com/office/officeart/2005/8/layout/hProcess6"/>
    <dgm:cxn modelId="{DA931ED0-13D9-49E2-897C-9994636205F2}" type="presParOf" srcId="{93C9FD16-345A-4F10-9631-72645FD26053}" destId="{E07AB7A9-DF13-4092-B8CF-13B4B45E8580}" srcOrd="1" destOrd="0" presId="urn:microsoft.com/office/officeart/2005/8/layout/hProcess6"/>
    <dgm:cxn modelId="{2E5E4BF2-E14F-4FBD-8F1C-722693F291D7}" type="presParOf" srcId="{93C9FD16-345A-4F10-9631-72645FD26053}" destId="{AA4BBE2E-939A-4258-8A63-DECF242469CD}" srcOrd="2" destOrd="0" presId="urn:microsoft.com/office/officeart/2005/8/layout/hProcess6"/>
    <dgm:cxn modelId="{3A429B79-AB47-459C-9744-8D00F39302CB}" type="presParOf" srcId="{93C9FD16-345A-4F10-9631-72645FD26053}" destId="{6249A03F-6EDA-4704-BBC3-FB4659BC6E84}" srcOrd="3" destOrd="0" presId="urn:microsoft.com/office/officeart/2005/8/layout/hProcess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E8417AD-E11A-4EA2-97A1-48A72E06BB27}"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s-PE"/>
        </a:p>
      </dgm:t>
    </dgm:pt>
    <dgm:pt modelId="{C6B81D65-E00C-4BDD-AF33-81A1941D111C}">
      <dgm:prSet phldrT="[Texto]"/>
      <dgm:spPr/>
      <dgm:t>
        <a:bodyPr/>
        <a:lstStyle/>
        <a:p>
          <a:r>
            <a:rPr lang="es-PE"/>
            <a:t>Marketing y Ventas</a:t>
          </a:r>
        </a:p>
      </dgm:t>
    </dgm:pt>
    <dgm:pt modelId="{53D77B96-83B8-47EF-A515-4EC4C67E05E9}" type="parTrans" cxnId="{06D741AC-5107-4EE5-A4EC-899C15D53D69}">
      <dgm:prSet/>
      <dgm:spPr/>
      <dgm:t>
        <a:bodyPr/>
        <a:lstStyle/>
        <a:p>
          <a:endParaRPr lang="es-PE"/>
        </a:p>
      </dgm:t>
    </dgm:pt>
    <dgm:pt modelId="{EE3454CA-EBDC-41E2-8F22-CE5FD49E169A}" type="sibTrans" cxnId="{06D741AC-5107-4EE5-A4EC-899C15D53D69}">
      <dgm:prSet/>
      <dgm:spPr/>
      <dgm:t>
        <a:bodyPr/>
        <a:lstStyle/>
        <a:p>
          <a:endParaRPr lang="es-PE"/>
        </a:p>
      </dgm:t>
    </dgm:pt>
    <dgm:pt modelId="{3B8CAD90-FDF8-48E6-9FA2-905DB7609D0A}">
      <dgm:prSet phldrT="[Texto]"/>
      <dgm:spPr/>
      <dgm:t>
        <a:bodyPr/>
        <a:lstStyle/>
        <a:p>
          <a:r>
            <a:rPr lang="es-PE"/>
            <a:t>Publicidad</a:t>
          </a:r>
        </a:p>
      </dgm:t>
    </dgm:pt>
    <dgm:pt modelId="{C016AD4F-C730-4D7D-B66E-FFD518F70198}" type="parTrans" cxnId="{9A00976A-8111-49FE-99B8-8DBBEC2693D4}">
      <dgm:prSet/>
      <dgm:spPr/>
      <dgm:t>
        <a:bodyPr/>
        <a:lstStyle/>
        <a:p>
          <a:endParaRPr lang="es-PE"/>
        </a:p>
      </dgm:t>
    </dgm:pt>
    <dgm:pt modelId="{CE0C5F34-102A-4E41-B3B0-FDF2F0E2D019}" type="sibTrans" cxnId="{9A00976A-8111-49FE-99B8-8DBBEC2693D4}">
      <dgm:prSet/>
      <dgm:spPr/>
      <dgm:t>
        <a:bodyPr/>
        <a:lstStyle/>
        <a:p>
          <a:endParaRPr lang="es-PE"/>
        </a:p>
      </dgm:t>
    </dgm:pt>
    <dgm:pt modelId="{FAD1F7F9-B078-44FD-8EF5-9669B4D0B551}">
      <dgm:prSet phldrT="[Texto]"/>
      <dgm:spPr/>
      <dgm:t>
        <a:bodyPr/>
        <a:lstStyle/>
        <a:p>
          <a:r>
            <a:rPr lang="es-PE"/>
            <a:t>Promociones</a:t>
          </a:r>
        </a:p>
      </dgm:t>
    </dgm:pt>
    <dgm:pt modelId="{E1E1CD57-8918-4E35-88B1-D6ACDA02AB22}" type="parTrans" cxnId="{DF65452A-4DC1-430D-BEC5-F3FBD76046F7}">
      <dgm:prSet/>
      <dgm:spPr/>
      <dgm:t>
        <a:bodyPr/>
        <a:lstStyle/>
        <a:p>
          <a:endParaRPr lang="es-PE"/>
        </a:p>
      </dgm:t>
    </dgm:pt>
    <dgm:pt modelId="{373327B3-BBBD-4E9A-B1A3-A79D4F325EFB}" type="sibTrans" cxnId="{DF65452A-4DC1-430D-BEC5-F3FBD76046F7}">
      <dgm:prSet/>
      <dgm:spPr/>
      <dgm:t>
        <a:bodyPr/>
        <a:lstStyle/>
        <a:p>
          <a:endParaRPr lang="es-PE"/>
        </a:p>
      </dgm:t>
    </dgm:pt>
    <dgm:pt modelId="{A27840EA-CD9E-4A0F-8E46-AB7AA972DAB3}">
      <dgm:prSet phldrT="[Texto]"/>
      <dgm:spPr/>
      <dgm:t>
        <a:bodyPr/>
        <a:lstStyle/>
        <a:p>
          <a:r>
            <a:rPr lang="es-PE"/>
            <a:t>Red de Ventas</a:t>
          </a:r>
        </a:p>
      </dgm:t>
    </dgm:pt>
    <dgm:pt modelId="{AEE28811-2848-4F16-9C8B-1A3AD034EC34}" type="parTrans" cxnId="{1C4EECE6-92C7-4CE8-9EEF-0B93DE9B6BFE}">
      <dgm:prSet/>
      <dgm:spPr/>
      <dgm:t>
        <a:bodyPr/>
        <a:lstStyle/>
        <a:p>
          <a:endParaRPr lang="es-PE"/>
        </a:p>
      </dgm:t>
    </dgm:pt>
    <dgm:pt modelId="{051A5DF4-FF03-48D3-B390-4A148ED71E7C}" type="sibTrans" cxnId="{1C4EECE6-92C7-4CE8-9EEF-0B93DE9B6BFE}">
      <dgm:prSet/>
      <dgm:spPr/>
      <dgm:t>
        <a:bodyPr/>
        <a:lstStyle/>
        <a:p>
          <a:endParaRPr lang="es-PE"/>
        </a:p>
      </dgm:t>
    </dgm:pt>
    <dgm:pt modelId="{C770468B-B77E-4868-8CCF-24F0F2E2B391}">
      <dgm:prSet phldrT="[Texto]"/>
      <dgm:spPr/>
      <dgm:t>
        <a:bodyPr/>
        <a:lstStyle/>
        <a:p>
          <a:r>
            <a:rPr lang="es-PE"/>
            <a:t>Servicios</a:t>
          </a:r>
        </a:p>
      </dgm:t>
    </dgm:pt>
    <dgm:pt modelId="{69FF9A84-B72C-4586-A0B8-2602E70408C7}" type="parTrans" cxnId="{2FE2C8D4-2143-46B5-84DF-0D9A2893419E}">
      <dgm:prSet/>
      <dgm:spPr/>
      <dgm:t>
        <a:bodyPr/>
        <a:lstStyle/>
        <a:p>
          <a:endParaRPr lang="es-PE"/>
        </a:p>
      </dgm:t>
    </dgm:pt>
    <dgm:pt modelId="{B564E3E4-1BC3-4599-84E1-973600CD9ADA}" type="sibTrans" cxnId="{2FE2C8D4-2143-46B5-84DF-0D9A2893419E}">
      <dgm:prSet/>
      <dgm:spPr/>
      <dgm:t>
        <a:bodyPr/>
        <a:lstStyle/>
        <a:p>
          <a:endParaRPr lang="es-PE"/>
        </a:p>
      </dgm:t>
    </dgm:pt>
    <dgm:pt modelId="{F8722B43-CBEA-4F31-8990-06118DCA6FFE}">
      <dgm:prSet phldrT="[Texto]"/>
      <dgm:spPr/>
      <dgm:t>
        <a:bodyPr/>
        <a:lstStyle/>
        <a:p>
          <a:r>
            <a:rPr lang="es-PE"/>
            <a:t>Postventa</a:t>
          </a:r>
        </a:p>
      </dgm:t>
    </dgm:pt>
    <dgm:pt modelId="{F76B3D12-7C41-4E4C-98E4-753F03600941}" type="parTrans" cxnId="{2BF53F31-5C54-41CF-B0C5-845CB68866D5}">
      <dgm:prSet/>
      <dgm:spPr/>
      <dgm:t>
        <a:bodyPr/>
        <a:lstStyle/>
        <a:p>
          <a:endParaRPr lang="es-PE"/>
        </a:p>
      </dgm:t>
    </dgm:pt>
    <dgm:pt modelId="{210D887C-5837-4840-B929-E7048CEAA4F0}" type="sibTrans" cxnId="{2BF53F31-5C54-41CF-B0C5-845CB68866D5}">
      <dgm:prSet/>
      <dgm:spPr/>
      <dgm:t>
        <a:bodyPr/>
        <a:lstStyle/>
        <a:p>
          <a:endParaRPr lang="es-PE"/>
        </a:p>
      </dgm:t>
    </dgm:pt>
    <dgm:pt modelId="{8CA9ACDE-5318-4838-8B28-3DD00E9BA131}">
      <dgm:prSet phldrT="[Texto]"/>
      <dgm:spPr/>
      <dgm:t>
        <a:bodyPr/>
        <a:lstStyle/>
        <a:p>
          <a:r>
            <a:rPr lang="es-PE"/>
            <a:t>Call center</a:t>
          </a:r>
        </a:p>
      </dgm:t>
    </dgm:pt>
    <dgm:pt modelId="{BCA2725F-355E-48BD-B893-0386BA8A2F71}" type="parTrans" cxnId="{8875AA15-1D26-4CB1-8701-80028226D695}">
      <dgm:prSet/>
      <dgm:spPr/>
      <dgm:t>
        <a:bodyPr/>
        <a:lstStyle/>
        <a:p>
          <a:endParaRPr lang="es-PE"/>
        </a:p>
      </dgm:t>
    </dgm:pt>
    <dgm:pt modelId="{3A022B2C-8218-49C8-8B89-C372C79B9AC5}" type="sibTrans" cxnId="{8875AA15-1D26-4CB1-8701-80028226D695}">
      <dgm:prSet/>
      <dgm:spPr/>
      <dgm:t>
        <a:bodyPr/>
        <a:lstStyle/>
        <a:p>
          <a:endParaRPr lang="es-PE"/>
        </a:p>
      </dgm:t>
    </dgm:pt>
    <dgm:pt modelId="{2178971D-77A8-465A-92B7-0CB0C0DD1174}">
      <dgm:prSet phldrT="[Texto]"/>
      <dgm:spPr/>
      <dgm:t>
        <a:bodyPr/>
        <a:lstStyle/>
        <a:p>
          <a:r>
            <a:rPr lang="es-PE"/>
            <a:t>Gestión de Clientes</a:t>
          </a:r>
        </a:p>
      </dgm:t>
    </dgm:pt>
    <dgm:pt modelId="{6C9A2FA9-9FE9-4F2A-8C56-2DF8C245B7BD}" type="parTrans" cxnId="{79D5FD0B-082E-4C2D-8F00-FEC472CC2C56}">
      <dgm:prSet/>
      <dgm:spPr/>
      <dgm:t>
        <a:bodyPr/>
        <a:lstStyle/>
        <a:p>
          <a:endParaRPr lang="es-PE"/>
        </a:p>
      </dgm:t>
    </dgm:pt>
    <dgm:pt modelId="{D76E3C0C-52BE-4E63-9FA1-AE7FDF5ECA12}" type="sibTrans" cxnId="{79D5FD0B-082E-4C2D-8F00-FEC472CC2C56}">
      <dgm:prSet/>
      <dgm:spPr/>
      <dgm:t>
        <a:bodyPr/>
        <a:lstStyle/>
        <a:p>
          <a:endParaRPr lang="es-PE"/>
        </a:p>
      </dgm:t>
    </dgm:pt>
    <dgm:pt modelId="{2E3822B9-B34B-4FA1-A8EF-8B3803E1667E}" type="pres">
      <dgm:prSet presAssocID="{9E8417AD-E11A-4EA2-97A1-48A72E06BB27}" presName="theList" presStyleCnt="0">
        <dgm:presLayoutVars>
          <dgm:dir/>
          <dgm:animLvl val="lvl"/>
          <dgm:resizeHandles val="exact"/>
        </dgm:presLayoutVars>
      </dgm:prSet>
      <dgm:spPr/>
    </dgm:pt>
    <dgm:pt modelId="{7668E488-6E99-474A-919C-7DF7C55B86C4}" type="pres">
      <dgm:prSet presAssocID="{C6B81D65-E00C-4BDD-AF33-81A1941D111C}" presName="compNode" presStyleCnt="0"/>
      <dgm:spPr/>
    </dgm:pt>
    <dgm:pt modelId="{52E33DD0-4BA7-4EF0-A12B-A61AEDF858A0}" type="pres">
      <dgm:prSet presAssocID="{C6B81D65-E00C-4BDD-AF33-81A1941D111C}" presName="noGeometry" presStyleCnt="0"/>
      <dgm:spPr/>
    </dgm:pt>
    <dgm:pt modelId="{B368E506-425D-4830-BDCE-B51C9E9E936F}" type="pres">
      <dgm:prSet presAssocID="{C6B81D65-E00C-4BDD-AF33-81A1941D111C}" presName="childTextVisible" presStyleLbl="bgAccFollowNode1" presStyleIdx="0" presStyleCnt="2">
        <dgm:presLayoutVars>
          <dgm:bulletEnabled val="1"/>
        </dgm:presLayoutVars>
      </dgm:prSet>
      <dgm:spPr/>
    </dgm:pt>
    <dgm:pt modelId="{A4D2181F-9763-4072-98C3-13E846A59C7A}" type="pres">
      <dgm:prSet presAssocID="{C6B81D65-E00C-4BDD-AF33-81A1941D111C}" presName="childTextHidden" presStyleLbl="bgAccFollowNode1" presStyleIdx="0" presStyleCnt="2"/>
      <dgm:spPr/>
    </dgm:pt>
    <dgm:pt modelId="{ECC02F5C-1DA3-4097-854C-5B2A82965CBB}" type="pres">
      <dgm:prSet presAssocID="{C6B81D65-E00C-4BDD-AF33-81A1941D111C}" presName="parentText" presStyleLbl="node1" presStyleIdx="0" presStyleCnt="2">
        <dgm:presLayoutVars>
          <dgm:chMax val="1"/>
          <dgm:bulletEnabled val="1"/>
        </dgm:presLayoutVars>
      </dgm:prSet>
      <dgm:spPr/>
    </dgm:pt>
    <dgm:pt modelId="{1F74F72E-CDBD-4644-858C-74E85952FA9C}" type="pres">
      <dgm:prSet presAssocID="{C6B81D65-E00C-4BDD-AF33-81A1941D111C}" presName="aSpace" presStyleCnt="0"/>
      <dgm:spPr/>
    </dgm:pt>
    <dgm:pt modelId="{E1A331D6-2ACD-471C-99FE-FE321607AF96}" type="pres">
      <dgm:prSet presAssocID="{C770468B-B77E-4868-8CCF-24F0F2E2B391}" presName="compNode" presStyleCnt="0"/>
      <dgm:spPr/>
    </dgm:pt>
    <dgm:pt modelId="{F3EC80B1-B71D-4B04-9DDE-2F40A7EA9978}" type="pres">
      <dgm:prSet presAssocID="{C770468B-B77E-4868-8CCF-24F0F2E2B391}" presName="noGeometry" presStyleCnt="0"/>
      <dgm:spPr/>
    </dgm:pt>
    <dgm:pt modelId="{C7E2BA87-1444-4863-B106-7B42350AA625}" type="pres">
      <dgm:prSet presAssocID="{C770468B-B77E-4868-8CCF-24F0F2E2B391}" presName="childTextVisible" presStyleLbl="bgAccFollowNode1" presStyleIdx="1" presStyleCnt="2">
        <dgm:presLayoutVars>
          <dgm:bulletEnabled val="1"/>
        </dgm:presLayoutVars>
      </dgm:prSet>
      <dgm:spPr/>
    </dgm:pt>
    <dgm:pt modelId="{EB8CBC66-23F9-4570-99CD-3F227165BAC2}" type="pres">
      <dgm:prSet presAssocID="{C770468B-B77E-4868-8CCF-24F0F2E2B391}" presName="childTextHidden" presStyleLbl="bgAccFollowNode1" presStyleIdx="1" presStyleCnt="2"/>
      <dgm:spPr/>
    </dgm:pt>
    <dgm:pt modelId="{7FBC2C71-5406-419C-981C-38D953BE764A}" type="pres">
      <dgm:prSet presAssocID="{C770468B-B77E-4868-8CCF-24F0F2E2B391}" presName="parentText" presStyleLbl="node1" presStyleIdx="1" presStyleCnt="2">
        <dgm:presLayoutVars>
          <dgm:chMax val="1"/>
          <dgm:bulletEnabled val="1"/>
        </dgm:presLayoutVars>
      </dgm:prSet>
      <dgm:spPr/>
    </dgm:pt>
  </dgm:ptLst>
  <dgm:cxnLst>
    <dgm:cxn modelId="{79D5FD0B-082E-4C2D-8F00-FEC472CC2C56}" srcId="{C770468B-B77E-4868-8CCF-24F0F2E2B391}" destId="{2178971D-77A8-465A-92B7-0CB0C0DD1174}" srcOrd="2" destOrd="0" parTransId="{6C9A2FA9-9FE9-4F2A-8C56-2DF8C245B7BD}" sibTransId="{D76E3C0C-52BE-4E63-9FA1-AE7FDF5ECA12}"/>
    <dgm:cxn modelId="{8875AA15-1D26-4CB1-8701-80028226D695}" srcId="{C770468B-B77E-4868-8CCF-24F0F2E2B391}" destId="{8CA9ACDE-5318-4838-8B28-3DD00E9BA131}" srcOrd="1" destOrd="0" parTransId="{BCA2725F-355E-48BD-B893-0386BA8A2F71}" sibTransId="{3A022B2C-8218-49C8-8B89-C372C79B9AC5}"/>
    <dgm:cxn modelId="{DF65452A-4DC1-430D-BEC5-F3FBD76046F7}" srcId="{C6B81D65-E00C-4BDD-AF33-81A1941D111C}" destId="{FAD1F7F9-B078-44FD-8EF5-9669B4D0B551}" srcOrd="1" destOrd="0" parTransId="{E1E1CD57-8918-4E35-88B1-D6ACDA02AB22}" sibTransId="{373327B3-BBBD-4E9A-B1A3-A79D4F325EFB}"/>
    <dgm:cxn modelId="{9BADD42A-7A5A-4E78-A011-5163B726958D}" type="presOf" srcId="{FAD1F7F9-B078-44FD-8EF5-9669B4D0B551}" destId="{B368E506-425D-4830-BDCE-B51C9E9E936F}" srcOrd="0" destOrd="1" presId="urn:microsoft.com/office/officeart/2005/8/layout/hProcess6"/>
    <dgm:cxn modelId="{2BF53F31-5C54-41CF-B0C5-845CB68866D5}" srcId="{C770468B-B77E-4868-8CCF-24F0F2E2B391}" destId="{F8722B43-CBEA-4F31-8990-06118DCA6FFE}" srcOrd="0" destOrd="0" parTransId="{F76B3D12-7C41-4E4C-98E4-753F03600941}" sibTransId="{210D887C-5837-4840-B929-E7048CEAA4F0}"/>
    <dgm:cxn modelId="{974C585E-EDF8-4623-A15A-8138FA1910BC}" type="presOf" srcId="{F8722B43-CBEA-4F31-8990-06118DCA6FFE}" destId="{C7E2BA87-1444-4863-B106-7B42350AA625}" srcOrd="0" destOrd="0" presId="urn:microsoft.com/office/officeart/2005/8/layout/hProcess6"/>
    <dgm:cxn modelId="{9A2C3743-1CC8-4AB4-A3C7-0C8630437EDD}" type="presOf" srcId="{3B8CAD90-FDF8-48E6-9FA2-905DB7609D0A}" destId="{B368E506-425D-4830-BDCE-B51C9E9E936F}" srcOrd="0" destOrd="0" presId="urn:microsoft.com/office/officeart/2005/8/layout/hProcess6"/>
    <dgm:cxn modelId="{9A00976A-8111-49FE-99B8-8DBBEC2693D4}" srcId="{C6B81D65-E00C-4BDD-AF33-81A1941D111C}" destId="{3B8CAD90-FDF8-48E6-9FA2-905DB7609D0A}" srcOrd="0" destOrd="0" parTransId="{C016AD4F-C730-4D7D-B66E-FFD518F70198}" sibTransId="{CE0C5F34-102A-4E41-B3B0-FDF2F0E2D019}"/>
    <dgm:cxn modelId="{808EF74C-E077-4FEB-9EEB-782ABB10A83B}" type="presOf" srcId="{C770468B-B77E-4868-8CCF-24F0F2E2B391}" destId="{7FBC2C71-5406-419C-981C-38D953BE764A}" srcOrd="0" destOrd="0" presId="urn:microsoft.com/office/officeart/2005/8/layout/hProcess6"/>
    <dgm:cxn modelId="{7D54A36D-1EAC-4F78-AAAA-9316F6D3B402}" type="presOf" srcId="{8CA9ACDE-5318-4838-8B28-3DD00E9BA131}" destId="{EB8CBC66-23F9-4570-99CD-3F227165BAC2}" srcOrd="1" destOrd="1" presId="urn:microsoft.com/office/officeart/2005/8/layout/hProcess6"/>
    <dgm:cxn modelId="{CFCD0C55-DF90-4793-AE10-A0888195A10E}" type="presOf" srcId="{A27840EA-CD9E-4A0F-8E46-AB7AA972DAB3}" destId="{B368E506-425D-4830-BDCE-B51C9E9E936F}" srcOrd="0" destOrd="2" presId="urn:microsoft.com/office/officeart/2005/8/layout/hProcess6"/>
    <dgm:cxn modelId="{5E60487A-4993-4232-84F4-69083940A65B}" type="presOf" srcId="{9E8417AD-E11A-4EA2-97A1-48A72E06BB27}" destId="{2E3822B9-B34B-4FA1-A8EF-8B3803E1667E}" srcOrd="0" destOrd="0" presId="urn:microsoft.com/office/officeart/2005/8/layout/hProcess6"/>
    <dgm:cxn modelId="{8C1B787D-458B-484C-9A90-51CA4F5CDDB1}" type="presOf" srcId="{2178971D-77A8-465A-92B7-0CB0C0DD1174}" destId="{EB8CBC66-23F9-4570-99CD-3F227165BAC2}" srcOrd="1" destOrd="2" presId="urn:microsoft.com/office/officeart/2005/8/layout/hProcess6"/>
    <dgm:cxn modelId="{FEBF7A9F-BDB8-45E1-98B3-DF6ECC29434A}" type="presOf" srcId="{FAD1F7F9-B078-44FD-8EF5-9669B4D0B551}" destId="{A4D2181F-9763-4072-98C3-13E846A59C7A}" srcOrd="1" destOrd="1" presId="urn:microsoft.com/office/officeart/2005/8/layout/hProcess6"/>
    <dgm:cxn modelId="{0E0FEDAB-32C7-4CB4-9DC5-DBAFD8624299}" type="presOf" srcId="{8CA9ACDE-5318-4838-8B28-3DD00E9BA131}" destId="{C7E2BA87-1444-4863-B106-7B42350AA625}" srcOrd="0" destOrd="1" presId="urn:microsoft.com/office/officeart/2005/8/layout/hProcess6"/>
    <dgm:cxn modelId="{06D741AC-5107-4EE5-A4EC-899C15D53D69}" srcId="{9E8417AD-E11A-4EA2-97A1-48A72E06BB27}" destId="{C6B81D65-E00C-4BDD-AF33-81A1941D111C}" srcOrd="0" destOrd="0" parTransId="{53D77B96-83B8-47EF-A515-4EC4C67E05E9}" sibTransId="{EE3454CA-EBDC-41E2-8F22-CE5FD49E169A}"/>
    <dgm:cxn modelId="{9E4769B1-B9CB-42C7-AEDB-11BDA592944C}" type="presOf" srcId="{F8722B43-CBEA-4F31-8990-06118DCA6FFE}" destId="{EB8CBC66-23F9-4570-99CD-3F227165BAC2}" srcOrd="1" destOrd="0" presId="urn:microsoft.com/office/officeart/2005/8/layout/hProcess6"/>
    <dgm:cxn modelId="{2FE2C8D4-2143-46B5-84DF-0D9A2893419E}" srcId="{9E8417AD-E11A-4EA2-97A1-48A72E06BB27}" destId="{C770468B-B77E-4868-8CCF-24F0F2E2B391}" srcOrd="1" destOrd="0" parTransId="{69FF9A84-B72C-4586-A0B8-2602E70408C7}" sibTransId="{B564E3E4-1BC3-4599-84E1-973600CD9ADA}"/>
    <dgm:cxn modelId="{D957CCD7-A276-4545-B90E-C29C4B3905A1}" type="presOf" srcId="{3B8CAD90-FDF8-48E6-9FA2-905DB7609D0A}" destId="{A4D2181F-9763-4072-98C3-13E846A59C7A}" srcOrd="1" destOrd="0" presId="urn:microsoft.com/office/officeart/2005/8/layout/hProcess6"/>
    <dgm:cxn modelId="{3EFCF7DD-DDD9-4E3A-BA90-5DF57E5CCCB2}" type="presOf" srcId="{A27840EA-CD9E-4A0F-8E46-AB7AA972DAB3}" destId="{A4D2181F-9763-4072-98C3-13E846A59C7A}" srcOrd="1" destOrd="2" presId="urn:microsoft.com/office/officeart/2005/8/layout/hProcess6"/>
    <dgm:cxn modelId="{1C4EECE6-92C7-4CE8-9EEF-0B93DE9B6BFE}" srcId="{C6B81D65-E00C-4BDD-AF33-81A1941D111C}" destId="{A27840EA-CD9E-4A0F-8E46-AB7AA972DAB3}" srcOrd="2" destOrd="0" parTransId="{AEE28811-2848-4F16-9C8B-1A3AD034EC34}" sibTransId="{051A5DF4-FF03-48D3-B390-4A148ED71E7C}"/>
    <dgm:cxn modelId="{D9C4ADF9-3FA6-465D-8C43-78027C8A4D88}" type="presOf" srcId="{2178971D-77A8-465A-92B7-0CB0C0DD1174}" destId="{C7E2BA87-1444-4863-B106-7B42350AA625}" srcOrd="0" destOrd="2" presId="urn:microsoft.com/office/officeart/2005/8/layout/hProcess6"/>
    <dgm:cxn modelId="{54007CFD-7A00-4631-A32F-4FEBC912C900}" type="presOf" srcId="{C6B81D65-E00C-4BDD-AF33-81A1941D111C}" destId="{ECC02F5C-1DA3-4097-854C-5B2A82965CBB}" srcOrd="0" destOrd="0" presId="urn:microsoft.com/office/officeart/2005/8/layout/hProcess6"/>
    <dgm:cxn modelId="{4DDF9367-96CE-4A3E-96DA-5873C4CE3E9C}" type="presParOf" srcId="{2E3822B9-B34B-4FA1-A8EF-8B3803E1667E}" destId="{7668E488-6E99-474A-919C-7DF7C55B86C4}" srcOrd="0" destOrd="0" presId="urn:microsoft.com/office/officeart/2005/8/layout/hProcess6"/>
    <dgm:cxn modelId="{33A4B7B8-CA8D-498F-A6E4-D02601836526}" type="presParOf" srcId="{7668E488-6E99-474A-919C-7DF7C55B86C4}" destId="{52E33DD0-4BA7-4EF0-A12B-A61AEDF858A0}" srcOrd="0" destOrd="0" presId="urn:microsoft.com/office/officeart/2005/8/layout/hProcess6"/>
    <dgm:cxn modelId="{2680EC39-2F08-40B2-AB00-45AB5DD03D0C}" type="presParOf" srcId="{7668E488-6E99-474A-919C-7DF7C55B86C4}" destId="{B368E506-425D-4830-BDCE-B51C9E9E936F}" srcOrd="1" destOrd="0" presId="urn:microsoft.com/office/officeart/2005/8/layout/hProcess6"/>
    <dgm:cxn modelId="{0AF10666-3F2F-4E0C-8C13-7FB4FE0413B6}" type="presParOf" srcId="{7668E488-6E99-474A-919C-7DF7C55B86C4}" destId="{A4D2181F-9763-4072-98C3-13E846A59C7A}" srcOrd="2" destOrd="0" presId="urn:microsoft.com/office/officeart/2005/8/layout/hProcess6"/>
    <dgm:cxn modelId="{96BBC1F4-54AC-4A93-A63B-3F5FE88FA1C6}" type="presParOf" srcId="{7668E488-6E99-474A-919C-7DF7C55B86C4}" destId="{ECC02F5C-1DA3-4097-854C-5B2A82965CBB}" srcOrd="3" destOrd="0" presId="urn:microsoft.com/office/officeart/2005/8/layout/hProcess6"/>
    <dgm:cxn modelId="{34658AEE-3737-4DB9-BC79-30D2B9D64636}" type="presParOf" srcId="{2E3822B9-B34B-4FA1-A8EF-8B3803E1667E}" destId="{1F74F72E-CDBD-4644-858C-74E85952FA9C}" srcOrd="1" destOrd="0" presId="urn:microsoft.com/office/officeart/2005/8/layout/hProcess6"/>
    <dgm:cxn modelId="{FC0CB527-812C-45F1-A821-C4D3C324DB1D}" type="presParOf" srcId="{2E3822B9-B34B-4FA1-A8EF-8B3803E1667E}" destId="{E1A331D6-2ACD-471C-99FE-FE321607AF96}" srcOrd="2" destOrd="0" presId="urn:microsoft.com/office/officeart/2005/8/layout/hProcess6"/>
    <dgm:cxn modelId="{BD55A13B-6BBB-479A-AD87-461CA99509CE}" type="presParOf" srcId="{E1A331D6-2ACD-471C-99FE-FE321607AF96}" destId="{F3EC80B1-B71D-4B04-9DDE-2F40A7EA9978}" srcOrd="0" destOrd="0" presId="urn:microsoft.com/office/officeart/2005/8/layout/hProcess6"/>
    <dgm:cxn modelId="{265F50EE-B233-4ED7-9771-8D56A83A104B}" type="presParOf" srcId="{E1A331D6-2ACD-471C-99FE-FE321607AF96}" destId="{C7E2BA87-1444-4863-B106-7B42350AA625}" srcOrd="1" destOrd="0" presId="urn:microsoft.com/office/officeart/2005/8/layout/hProcess6"/>
    <dgm:cxn modelId="{67BB0011-4C5D-4426-9C53-7D8AA2F9A445}" type="presParOf" srcId="{E1A331D6-2ACD-471C-99FE-FE321607AF96}" destId="{EB8CBC66-23F9-4570-99CD-3F227165BAC2}" srcOrd="2" destOrd="0" presId="urn:microsoft.com/office/officeart/2005/8/layout/hProcess6"/>
    <dgm:cxn modelId="{23CD08DD-C656-4044-BF51-204BCBEB5B03}" type="presParOf" srcId="{E1A331D6-2ACD-471C-99FE-FE321607AF96}" destId="{7FBC2C71-5406-419C-981C-38D953BE764A}" srcOrd="3" destOrd="0" presId="urn:microsoft.com/office/officeart/2005/8/layout/hProcess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A8E302-06B5-44D9-9A4D-4BAA87CA46AD}">
      <dsp:nvSpPr>
        <dsp:cNvPr id="0" name=""/>
        <dsp:cNvSpPr/>
      </dsp:nvSpPr>
      <dsp:spPr>
        <a:xfrm>
          <a:off x="270932" y="134054"/>
          <a:ext cx="1076677" cy="941151"/>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marL="57150" lvl="1" indent="-57150" algn="l" defTabSz="222250">
            <a:lnSpc>
              <a:spcPct val="90000"/>
            </a:lnSpc>
            <a:spcBef>
              <a:spcPct val="0"/>
            </a:spcBef>
            <a:spcAft>
              <a:spcPct val="15000"/>
            </a:spcAft>
            <a:buChar char="•"/>
          </a:pPr>
          <a:r>
            <a:rPr lang="es-PE" sz="500" kern="1200"/>
            <a:t>Transporte</a:t>
          </a:r>
        </a:p>
        <a:p>
          <a:pPr marL="57150" lvl="1" indent="-57150" algn="l" defTabSz="222250">
            <a:lnSpc>
              <a:spcPct val="90000"/>
            </a:lnSpc>
            <a:spcBef>
              <a:spcPct val="0"/>
            </a:spcBef>
            <a:spcAft>
              <a:spcPct val="15000"/>
            </a:spcAft>
            <a:buChar char="•"/>
          </a:pPr>
          <a:r>
            <a:rPr lang="es-PE" sz="500" kern="1200"/>
            <a:t>Gestión de Stock/Almacen</a:t>
          </a:r>
        </a:p>
      </dsp:txBody>
      <dsp:txXfrm>
        <a:off x="540101" y="275227"/>
        <a:ext cx="524880" cy="658805"/>
      </dsp:txXfrm>
    </dsp:sp>
    <dsp:sp modelId="{14BE8376-9940-4770-B2C1-904C10B5BD94}">
      <dsp:nvSpPr>
        <dsp:cNvPr id="0" name=""/>
        <dsp:cNvSpPr/>
      </dsp:nvSpPr>
      <dsp:spPr>
        <a:xfrm>
          <a:off x="1763" y="335461"/>
          <a:ext cx="538338" cy="5383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kern="1200"/>
            <a:t>Logística Entrada</a:t>
          </a:r>
        </a:p>
      </dsp:txBody>
      <dsp:txXfrm>
        <a:off x="80601" y="414299"/>
        <a:ext cx="380662" cy="380662"/>
      </dsp:txXfrm>
    </dsp:sp>
    <dsp:sp modelId="{FEF2FBD8-8FCF-4E87-83DE-37CF3CD22A1A}">
      <dsp:nvSpPr>
        <dsp:cNvPr id="0" name=""/>
        <dsp:cNvSpPr/>
      </dsp:nvSpPr>
      <dsp:spPr>
        <a:xfrm>
          <a:off x="1553012" y="134054"/>
          <a:ext cx="1338794" cy="941151"/>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marL="57150" lvl="1" indent="-57150" algn="l" defTabSz="222250">
            <a:lnSpc>
              <a:spcPct val="90000"/>
            </a:lnSpc>
            <a:spcBef>
              <a:spcPct val="0"/>
            </a:spcBef>
            <a:spcAft>
              <a:spcPct val="15000"/>
            </a:spcAft>
            <a:buChar char="•"/>
          </a:pPr>
          <a:r>
            <a:rPr lang="es-PE" sz="500" kern="1200"/>
            <a:t>Fabricación</a:t>
          </a:r>
        </a:p>
        <a:p>
          <a:pPr marL="57150" lvl="1" indent="-57150" algn="l" defTabSz="222250">
            <a:lnSpc>
              <a:spcPct val="90000"/>
            </a:lnSpc>
            <a:spcBef>
              <a:spcPct val="0"/>
            </a:spcBef>
            <a:spcAft>
              <a:spcPct val="15000"/>
            </a:spcAft>
            <a:buChar char="•"/>
          </a:pPr>
          <a:r>
            <a:rPr lang="es-PE" sz="500" kern="1200"/>
            <a:t>Ensamblado</a:t>
          </a:r>
        </a:p>
        <a:p>
          <a:pPr marL="57150" lvl="1" indent="-57150" algn="l" defTabSz="222250">
            <a:lnSpc>
              <a:spcPct val="90000"/>
            </a:lnSpc>
            <a:spcBef>
              <a:spcPct val="0"/>
            </a:spcBef>
            <a:spcAft>
              <a:spcPct val="15000"/>
            </a:spcAft>
            <a:buChar char="•"/>
          </a:pPr>
          <a:r>
            <a:rPr lang="es-PE" sz="500" kern="1200"/>
            <a:t>Pruebas</a:t>
          </a:r>
        </a:p>
        <a:p>
          <a:pPr marL="57150" lvl="1" indent="-57150" algn="l" defTabSz="222250">
            <a:lnSpc>
              <a:spcPct val="90000"/>
            </a:lnSpc>
            <a:spcBef>
              <a:spcPct val="0"/>
            </a:spcBef>
            <a:spcAft>
              <a:spcPct val="15000"/>
            </a:spcAft>
            <a:buChar char="•"/>
          </a:pPr>
          <a:r>
            <a:rPr lang="es-PE" sz="500" kern="1200"/>
            <a:t>Empaquetados</a:t>
          </a:r>
        </a:p>
      </dsp:txBody>
      <dsp:txXfrm>
        <a:off x="1887710" y="275227"/>
        <a:ext cx="674692" cy="658805"/>
      </dsp:txXfrm>
    </dsp:sp>
    <dsp:sp modelId="{EA13C4B5-729A-4944-BF76-29D936D943B2}">
      <dsp:nvSpPr>
        <dsp:cNvPr id="0" name=""/>
        <dsp:cNvSpPr/>
      </dsp:nvSpPr>
      <dsp:spPr>
        <a:xfrm>
          <a:off x="1414901" y="335461"/>
          <a:ext cx="538338" cy="5383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kern="1200"/>
            <a:t>Operaciones</a:t>
          </a:r>
        </a:p>
      </dsp:txBody>
      <dsp:txXfrm>
        <a:off x="1493739" y="414299"/>
        <a:ext cx="380662" cy="380662"/>
      </dsp:txXfrm>
    </dsp:sp>
    <dsp:sp modelId="{E07AB7A9-DF13-4092-B8CF-13B4B45E8580}">
      <dsp:nvSpPr>
        <dsp:cNvPr id="0" name=""/>
        <dsp:cNvSpPr/>
      </dsp:nvSpPr>
      <dsp:spPr>
        <a:xfrm>
          <a:off x="3228267" y="134054"/>
          <a:ext cx="1076676" cy="941151"/>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marL="57150" lvl="1" indent="-57150" algn="l" defTabSz="222250">
            <a:lnSpc>
              <a:spcPct val="90000"/>
            </a:lnSpc>
            <a:spcBef>
              <a:spcPct val="0"/>
            </a:spcBef>
            <a:spcAft>
              <a:spcPct val="15000"/>
            </a:spcAft>
            <a:buChar char="•"/>
          </a:pPr>
          <a:r>
            <a:rPr lang="es-PE" sz="500" kern="1200"/>
            <a:t>Distribución</a:t>
          </a:r>
        </a:p>
        <a:p>
          <a:pPr marL="57150" lvl="1" indent="-57150" algn="l" defTabSz="222250">
            <a:lnSpc>
              <a:spcPct val="90000"/>
            </a:lnSpc>
            <a:spcBef>
              <a:spcPct val="0"/>
            </a:spcBef>
            <a:spcAft>
              <a:spcPct val="15000"/>
            </a:spcAft>
            <a:buChar char="•"/>
          </a:pPr>
          <a:r>
            <a:rPr lang="es-PE" sz="500" kern="1200"/>
            <a:t>Transporte</a:t>
          </a:r>
        </a:p>
        <a:p>
          <a:pPr marL="57150" lvl="1" indent="-57150" algn="l" defTabSz="222250">
            <a:lnSpc>
              <a:spcPct val="90000"/>
            </a:lnSpc>
            <a:spcBef>
              <a:spcPct val="0"/>
            </a:spcBef>
            <a:spcAft>
              <a:spcPct val="15000"/>
            </a:spcAft>
            <a:buChar char="•"/>
          </a:pPr>
          <a:r>
            <a:rPr lang="es-PE" sz="500" kern="1200"/>
            <a:t>Grstión de Stock</a:t>
          </a:r>
        </a:p>
      </dsp:txBody>
      <dsp:txXfrm>
        <a:off x="3497437" y="275227"/>
        <a:ext cx="524880" cy="658805"/>
      </dsp:txXfrm>
    </dsp:sp>
    <dsp:sp modelId="{6249A03F-6EDA-4704-BBC3-FB4659BC6E84}">
      <dsp:nvSpPr>
        <dsp:cNvPr id="0" name=""/>
        <dsp:cNvSpPr/>
      </dsp:nvSpPr>
      <dsp:spPr>
        <a:xfrm>
          <a:off x="2959098" y="335461"/>
          <a:ext cx="538338" cy="5383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kern="1200"/>
            <a:t>Logística de salida</a:t>
          </a:r>
        </a:p>
      </dsp:txBody>
      <dsp:txXfrm>
        <a:off x="3037936" y="414299"/>
        <a:ext cx="380662" cy="3806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68E506-425D-4830-BDCE-B51C9E9E936F}">
      <dsp:nvSpPr>
        <dsp:cNvPr id="0" name=""/>
        <dsp:cNvSpPr/>
      </dsp:nvSpPr>
      <dsp:spPr>
        <a:xfrm>
          <a:off x="594042" y="0"/>
          <a:ext cx="1115811" cy="975360"/>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marL="57150" lvl="1" indent="-57150" algn="l" defTabSz="266700">
            <a:lnSpc>
              <a:spcPct val="90000"/>
            </a:lnSpc>
            <a:spcBef>
              <a:spcPct val="0"/>
            </a:spcBef>
            <a:spcAft>
              <a:spcPct val="15000"/>
            </a:spcAft>
            <a:buChar char="•"/>
          </a:pPr>
          <a:r>
            <a:rPr lang="es-PE" sz="600" kern="1200"/>
            <a:t>Publicidad</a:t>
          </a:r>
        </a:p>
        <a:p>
          <a:pPr marL="57150" lvl="1" indent="-57150" algn="l" defTabSz="266700">
            <a:lnSpc>
              <a:spcPct val="90000"/>
            </a:lnSpc>
            <a:spcBef>
              <a:spcPct val="0"/>
            </a:spcBef>
            <a:spcAft>
              <a:spcPct val="15000"/>
            </a:spcAft>
            <a:buChar char="•"/>
          </a:pPr>
          <a:r>
            <a:rPr lang="es-PE" sz="600" kern="1200"/>
            <a:t>Promociones</a:t>
          </a:r>
        </a:p>
        <a:p>
          <a:pPr marL="57150" lvl="1" indent="-57150" algn="l" defTabSz="266700">
            <a:lnSpc>
              <a:spcPct val="90000"/>
            </a:lnSpc>
            <a:spcBef>
              <a:spcPct val="0"/>
            </a:spcBef>
            <a:spcAft>
              <a:spcPct val="15000"/>
            </a:spcAft>
            <a:buChar char="•"/>
          </a:pPr>
          <a:r>
            <a:rPr lang="es-PE" sz="600" kern="1200"/>
            <a:t>Red de Ventas</a:t>
          </a:r>
        </a:p>
      </dsp:txBody>
      <dsp:txXfrm>
        <a:off x="872995" y="146304"/>
        <a:ext cx="543958" cy="682752"/>
      </dsp:txXfrm>
    </dsp:sp>
    <dsp:sp modelId="{ECC02F5C-1DA3-4097-854C-5B2A82965CBB}">
      <dsp:nvSpPr>
        <dsp:cNvPr id="0" name=""/>
        <dsp:cNvSpPr/>
      </dsp:nvSpPr>
      <dsp:spPr>
        <a:xfrm>
          <a:off x="315089" y="208727"/>
          <a:ext cx="557905" cy="5579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Marketing y Ventas</a:t>
          </a:r>
        </a:p>
      </dsp:txBody>
      <dsp:txXfrm>
        <a:off x="396792" y="290430"/>
        <a:ext cx="394499" cy="394499"/>
      </dsp:txXfrm>
    </dsp:sp>
    <dsp:sp modelId="{C7E2BA87-1444-4863-B106-7B42350AA625}">
      <dsp:nvSpPr>
        <dsp:cNvPr id="0" name=""/>
        <dsp:cNvSpPr/>
      </dsp:nvSpPr>
      <dsp:spPr>
        <a:xfrm>
          <a:off x="2074298" y="0"/>
          <a:ext cx="1115811" cy="975360"/>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marL="57150" lvl="1" indent="-57150" algn="l" defTabSz="266700">
            <a:lnSpc>
              <a:spcPct val="90000"/>
            </a:lnSpc>
            <a:spcBef>
              <a:spcPct val="0"/>
            </a:spcBef>
            <a:spcAft>
              <a:spcPct val="15000"/>
            </a:spcAft>
            <a:buChar char="•"/>
          </a:pPr>
          <a:r>
            <a:rPr lang="es-PE" sz="600" kern="1200"/>
            <a:t>Postventa</a:t>
          </a:r>
        </a:p>
        <a:p>
          <a:pPr marL="57150" lvl="1" indent="-57150" algn="l" defTabSz="266700">
            <a:lnSpc>
              <a:spcPct val="90000"/>
            </a:lnSpc>
            <a:spcBef>
              <a:spcPct val="0"/>
            </a:spcBef>
            <a:spcAft>
              <a:spcPct val="15000"/>
            </a:spcAft>
            <a:buChar char="•"/>
          </a:pPr>
          <a:r>
            <a:rPr lang="es-PE" sz="600" kern="1200"/>
            <a:t>Call center</a:t>
          </a:r>
        </a:p>
        <a:p>
          <a:pPr marL="57150" lvl="1" indent="-57150" algn="l" defTabSz="266700">
            <a:lnSpc>
              <a:spcPct val="90000"/>
            </a:lnSpc>
            <a:spcBef>
              <a:spcPct val="0"/>
            </a:spcBef>
            <a:spcAft>
              <a:spcPct val="15000"/>
            </a:spcAft>
            <a:buChar char="•"/>
          </a:pPr>
          <a:r>
            <a:rPr lang="es-PE" sz="600" kern="1200"/>
            <a:t>Gestión de Clientes</a:t>
          </a:r>
        </a:p>
      </dsp:txBody>
      <dsp:txXfrm>
        <a:off x="2353251" y="146304"/>
        <a:ext cx="543958" cy="682752"/>
      </dsp:txXfrm>
    </dsp:sp>
    <dsp:sp modelId="{7FBC2C71-5406-419C-981C-38D953BE764A}">
      <dsp:nvSpPr>
        <dsp:cNvPr id="0" name=""/>
        <dsp:cNvSpPr/>
      </dsp:nvSpPr>
      <dsp:spPr>
        <a:xfrm>
          <a:off x="1795345" y="208727"/>
          <a:ext cx="557905" cy="5579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Servicios</a:t>
          </a:r>
        </a:p>
      </dsp:txBody>
      <dsp:txXfrm>
        <a:off x="1877048" y="290430"/>
        <a:ext cx="394499" cy="39449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AC460B0286DB544B13A877ECC255656" ma:contentTypeVersion="12" ma:contentTypeDescription="Crear nuevo documento." ma:contentTypeScope="" ma:versionID="ae3e104c6fcde6b60c0c6537e2e69324">
  <xsd:schema xmlns:xsd="http://www.w3.org/2001/XMLSchema" xmlns:xs="http://www.w3.org/2001/XMLSchema" xmlns:p="http://schemas.microsoft.com/office/2006/metadata/properties" xmlns:ns2="1f307ae0-f88c-43b5-8043-5727530f9baf" xmlns:ns3="93875102-03c2-4edd-8097-02a04031e34f" targetNamespace="http://schemas.microsoft.com/office/2006/metadata/properties" ma:root="true" ma:fieldsID="d318b894b70a2ed2754aa215d7e62b1a" ns2:_="" ns3:_="">
    <xsd:import namespace="1f307ae0-f88c-43b5-8043-5727530f9baf"/>
    <xsd:import namespace="93875102-03c2-4edd-8097-02a04031e34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07ae0-f88c-43b5-8043-5727530f9b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ac27b96-8049-45e0-b152-4ae28bfb7c6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875102-03c2-4edd-8097-02a04031e3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2ac3219-0b8a-4a5a-819b-69c11a453473}" ma:internalName="TaxCatchAll" ma:showField="CatchAllData" ma:web="93875102-03c2-4edd-8097-02a04031e34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F46166-6967-4FC2-8AF9-D4305C85461E}">
  <ds:schemaRefs>
    <ds:schemaRef ds:uri="http://schemas.openxmlformats.org/officeDocument/2006/bibliography"/>
  </ds:schemaRefs>
</ds:datastoreItem>
</file>

<file path=customXml/itemProps2.xml><?xml version="1.0" encoding="utf-8"?>
<ds:datastoreItem xmlns:ds="http://schemas.openxmlformats.org/officeDocument/2006/customXml" ds:itemID="{BA2671C7-9B8B-483B-8695-39DEC963E643}"/>
</file>

<file path=customXml/itemProps3.xml><?xml version="1.0" encoding="utf-8"?>
<ds:datastoreItem xmlns:ds="http://schemas.openxmlformats.org/officeDocument/2006/customXml" ds:itemID="{3596BF40-97C9-4BF1-9187-4BC49A1690D2}"/>
</file>

<file path=docProps/app.xml><?xml version="1.0" encoding="utf-8"?>
<Properties xmlns="http://schemas.openxmlformats.org/officeDocument/2006/extended-properties" xmlns:vt="http://schemas.openxmlformats.org/officeDocument/2006/docPropsVTypes">
  <Template>plantilla1.dot</Template>
  <TotalTime>2</TotalTime>
  <Pages>10</Pages>
  <Words>418</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MIG-TI-2021 Ficha de Proyecto</vt:lpstr>
    </vt:vector>
  </TitlesOfParts>
  <Company>M&amp;T Consulting www.mytconsulting.com</Company>
  <LinksUpToDate>false</LinksUpToDate>
  <CharactersWithSpaces>2713</CharactersWithSpaces>
  <SharedDoc>false</SharedDoc>
  <HLinks>
    <vt:vector size="120" baseType="variant">
      <vt:variant>
        <vt:i4>1835067</vt:i4>
      </vt:variant>
      <vt:variant>
        <vt:i4>116</vt:i4>
      </vt:variant>
      <vt:variant>
        <vt:i4>0</vt:i4>
      </vt:variant>
      <vt:variant>
        <vt:i4>5</vt:i4>
      </vt:variant>
      <vt:variant>
        <vt:lpwstr/>
      </vt:variant>
      <vt:variant>
        <vt:lpwstr>_Toc199650648</vt:lpwstr>
      </vt:variant>
      <vt:variant>
        <vt:i4>1835067</vt:i4>
      </vt:variant>
      <vt:variant>
        <vt:i4>110</vt:i4>
      </vt:variant>
      <vt:variant>
        <vt:i4>0</vt:i4>
      </vt:variant>
      <vt:variant>
        <vt:i4>5</vt:i4>
      </vt:variant>
      <vt:variant>
        <vt:lpwstr/>
      </vt:variant>
      <vt:variant>
        <vt:lpwstr>_Toc199650648</vt:lpwstr>
      </vt:variant>
      <vt:variant>
        <vt:i4>1835067</vt:i4>
      </vt:variant>
      <vt:variant>
        <vt:i4>104</vt:i4>
      </vt:variant>
      <vt:variant>
        <vt:i4>0</vt:i4>
      </vt:variant>
      <vt:variant>
        <vt:i4>5</vt:i4>
      </vt:variant>
      <vt:variant>
        <vt:lpwstr/>
      </vt:variant>
      <vt:variant>
        <vt:lpwstr>_Toc199650648</vt:lpwstr>
      </vt:variant>
      <vt:variant>
        <vt:i4>1835067</vt:i4>
      </vt:variant>
      <vt:variant>
        <vt:i4>98</vt:i4>
      </vt:variant>
      <vt:variant>
        <vt:i4>0</vt:i4>
      </vt:variant>
      <vt:variant>
        <vt:i4>5</vt:i4>
      </vt:variant>
      <vt:variant>
        <vt:lpwstr/>
      </vt:variant>
      <vt:variant>
        <vt:lpwstr>_Toc199650648</vt:lpwstr>
      </vt:variant>
      <vt:variant>
        <vt:i4>1835067</vt:i4>
      </vt:variant>
      <vt:variant>
        <vt:i4>92</vt:i4>
      </vt:variant>
      <vt:variant>
        <vt:i4>0</vt:i4>
      </vt:variant>
      <vt:variant>
        <vt:i4>5</vt:i4>
      </vt:variant>
      <vt:variant>
        <vt:lpwstr/>
      </vt:variant>
      <vt:variant>
        <vt:lpwstr>_Toc199650647</vt:lpwstr>
      </vt:variant>
      <vt:variant>
        <vt:i4>1835067</vt:i4>
      </vt:variant>
      <vt:variant>
        <vt:i4>86</vt:i4>
      </vt:variant>
      <vt:variant>
        <vt:i4>0</vt:i4>
      </vt:variant>
      <vt:variant>
        <vt:i4>5</vt:i4>
      </vt:variant>
      <vt:variant>
        <vt:lpwstr/>
      </vt:variant>
      <vt:variant>
        <vt:lpwstr>_Toc199650646</vt:lpwstr>
      </vt:variant>
      <vt:variant>
        <vt:i4>1835067</vt:i4>
      </vt:variant>
      <vt:variant>
        <vt:i4>80</vt:i4>
      </vt:variant>
      <vt:variant>
        <vt:i4>0</vt:i4>
      </vt:variant>
      <vt:variant>
        <vt:i4>5</vt:i4>
      </vt:variant>
      <vt:variant>
        <vt:lpwstr/>
      </vt:variant>
      <vt:variant>
        <vt:lpwstr>_Toc199650648</vt:lpwstr>
      </vt:variant>
      <vt:variant>
        <vt:i4>1835067</vt:i4>
      </vt:variant>
      <vt:variant>
        <vt:i4>74</vt:i4>
      </vt:variant>
      <vt:variant>
        <vt:i4>0</vt:i4>
      </vt:variant>
      <vt:variant>
        <vt:i4>5</vt:i4>
      </vt:variant>
      <vt:variant>
        <vt:lpwstr/>
      </vt:variant>
      <vt:variant>
        <vt:lpwstr>_Toc199650648</vt:lpwstr>
      </vt:variant>
      <vt:variant>
        <vt:i4>1835067</vt:i4>
      </vt:variant>
      <vt:variant>
        <vt:i4>68</vt:i4>
      </vt:variant>
      <vt:variant>
        <vt:i4>0</vt:i4>
      </vt:variant>
      <vt:variant>
        <vt:i4>5</vt:i4>
      </vt:variant>
      <vt:variant>
        <vt:lpwstr/>
      </vt:variant>
      <vt:variant>
        <vt:lpwstr>_Toc199650648</vt:lpwstr>
      </vt:variant>
      <vt:variant>
        <vt:i4>1835067</vt:i4>
      </vt:variant>
      <vt:variant>
        <vt:i4>62</vt:i4>
      </vt:variant>
      <vt:variant>
        <vt:i4>0</vt:i4>
      </vt:variant>
      <vt:variant>
        <vt:i4>5</vt:i4>
      </vt:variant>
      <vt:variant>
        <vt:lpwstr/>
      </vt:variant>
      <vt:variant>
        <vt:lpwstr>_Toc199650648</vt:lpwstr>
      </vt:variant>
      <vt:variant>
        <vt:i4>1835067</vt:i4>
      </vt:variant>
      <vt:variant>
        <vt:i4>56</vt:i4>
      </vt:variant>
      <vt:variant>
        <vt:i4>0</vt:i4>
      </vt:variant>
      <vt:variant>
        <vt:i4>5</vt:i4>
      </vt:variant>
      <vt:variant>
        <vt:lpwstr/>
      </vt:variant>
      <vt:variant>
        <vt:lpwstr>_Toc199650647</vt:lpwstr>
      </vt:variant>
      <vt:variant>
        <vt:i4>1835067</vt:i4>
      </vt:variant>
      <vt:variant>
        <vt:i4>50</vt:i4>
      </vt:variant>
      <vt:variant>
        <vt:i4>0</vt:i4>
      </vt:variant>
      <vt:variant>
        <vt:i4>5</vt:i4>
      </vt:variant>
      <vt:variant>
        <vt:lpwstr/>
      </vt:variant>
      <vt:variant>
        <vt:lpwstr>_Toc199650646</vt:lpwstr>
      </vt:variant>
      <vt:variant>
        <vt:i4>1835067</vt:i4>
      </vt:variant>
      <vt:variant>
        <vt:i4>44</vt:i4>
      </vt:variant>
      <vt:variant>
        <vt:i4>0</vt:i4>
      </vt:variant>
      <vt:variant>
        <vt:i4>5</vt:i4>
      </vt:variant>
      <vt:variant>
        <vt:lpwstr/>
      </vt:variant>
      <vt:variant>
        <vt:lpwstr>_Toc199650648</vt:lpwstr>
      </vt:variant>
      <vt:variant>
        <vt:i4>1835067</vt:i4>
      </vt:variant>
      <vt:variant>
        <vt:i4>38</vt:i4>
      </vt:variant>
      <vt:variant>
        <vt:i4>0</vt:i4>
      </vt:variant>
      <vt:variant>
        <vt:i4>5</vt:i4>
      </vt:variant>
      <vt:variant>
        <vt:lpwstr/>
      </vt:variant>
      <vt:variant>
        <vt:lpwstr>_Toc199650648</vt:lpwstr>
      </vt:variant>
      <vt:variant>
        <vt:i4>1835067</vt:i4>
      </vt:variant>
      <vt:variant>
        <vt:i4>32</vt:i4>
      </vt:variant>
      <vt:variant>
        <vt:i4>0</vt:i4>
      </vt:variant>
      <vt:variant>
        <vt:i4>5</vt:i4>
      </vt:variant>
      <vt:variant>
        <vt:lpwstr/>
      </vt:variant>
      <vt:variant>
        <vt:lpwstr>_Toc199650648</vt:lpwstr>
      </vt:variant>
      <vt:variant>
        <vt:i4>1835067</vt:i4>
      </vt:variant>
      <vt:variant>
        <vt:i4>26</vt:i4>
      </vt:variant>
      <vt:variant>
        <vt:i4>0</vt:i4>
      </vt:variant>
      <vt:variant>
        <vt:i4>5</vt:i4>
      </vt:variant>
      <vt:variant>
        <vt:lpwstr/>
      </vt:variant>
      <vt:variant>
        <vt:lpwstr>_Toc199650648</vt:lpwstr>
      </vt:variant>
      <vt:variant>
        <vt:i4>1835067</vt:i4>
      </vt:variant>
      <vt:variant>
        <vt:i4>20</vt:i4>
      </vt:variant>
      <vt:variant>
        <vt:i4>0</vt:i4>
      </vt:variant>
      <vt:variant>
        <vt:i4>5</vt:i4>
      </vt:variant>
      <vt:variant>
        <vt:lpwstr/>
      </vt:variant>
      <vt:variant>
        <vt:lpwstr>_Toc199650647</vt:lpwstr>
      </vt:variant>
      <vt:variant>
        <vt:i4>1835067</vt:i4>
      </vt:variant>
      <vt:variant>
        <vt:i4>14</vt:i4>
      </vt:variant>
      <vt:variant>
        <vt:i4>0</vt:i4>
      </vt:variant>
      <vt:variant>
        <vt:i4>5</vt:i4>
      </vt:variant>
      <vt:variant>
        <vt:lpwstr/>
      </vt:variant>
      <vt:variant>
        <vt:lpwstr>_Toc199650646</vt:lpwstr>
      </vt:variant>
      <vt:variant>
        <vt:i4>1835067</vt:i4>
      </vt:variant>
      <vt:variant>
        <vt:i4>8</vt:i4>
      </vt:variant>
      <vt:variant>
        <vt:i4>0</vt:i4>
      </vt:variant>
      <vt:variant>
        <vt:i4>5</vt:i4>
      </vt:variant>
      <vt:variant>
        <vt:lpwstr/>
      </vt:variant>
      <vt:variant>
        <vt:lpwstr>_Toc199650645</vt:lpwstr>
      </vt:variant>
      <vt:variant>
        <vt:i4>1835067</vt:i4>
      </vt:variant>
      <vt:variant>
        <vt:i4>2</vt:i4>
      </vt:variant>
      <vt:variant>
        <vt:i4>0</vt:i4>
      </vt:variant>
      <vt:variant>
        <vt:i4>5</vt:i4>
      </vt:variant>
      <vt:variant>
        <vt:lpwstr/>
      </vt:variant>
      <vt:variant>
        <vt:lpwstr>_Toc199650644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MIG-TI-2021 Ficha de Proyecto</dc:title>
  <dc:subject/>
  <dc:creator>Eric Morán Añazco</dc:creator>
  <cp:keywords/>
  <dc:description/>
  <cp:lastModifiedBy>Leandro Madrid Casariego</cp:lastModifiedBy>
  <cp:revision>2</cp:revision>
  <cp:lastPrinted>2021-10-18T03:41:00Z</cp:lastPrinted>
  <dcterms:created xsi:type="dcterms:W3CDTF">2022-08-02T16:36:00Z</dcterms:created>
  <dcterms:modified xsi:type="dcterms:W3CDTF">2022-08-02T16:36:00Z</dcterms:modified>
</cp:coreProperties>
</file>